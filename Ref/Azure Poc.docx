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F63" w:rsidRDefault="00A02E35">
      <w:r>
        <w:t xml:space="preserve">Go to </w:t>
      </w:r>
      <w:hyperlink r:id="rId5" w:history="1">
        <w:r w:rsidRPr="00545605">
          <w:rPr>
            <w:rStyle w:val="Hyperlink"/>
          </w:rPr>
          <w:t>https://portal.azure.com</w:t>
        </w:r>
      </w:hyperlink>
    </w:p>
    <w:p w:rsidR="00110042" w:rsidRDefault="00560CA2">
      <w:r>
        <w:t xml:space="preserve">Samples: </w:t>
      </w:r>
      <w:hyperlink r:id="rId6" w:history="1">
        <w:r w:rsidRPr="00A568BD">
          <w:rPr>
            <w:rStyle w:val="Hyperlink"/>
          </w:rPr>
          <w:t>https://github.com/Azure-samples</w:t>
        </w:r>
      </w:hyperlink>
      <w:r>
        <w:t xml:space="preserve">  type in filters dropdown</w:t>
      </w:r>
      <w:r w:rsidR="000B052C">
        <w:t xml:space="preserve"> e.g. for dot net core </w:t>
      </w:r>
      <w:hyperlink r:id="rId7" w:history="1">
        <w:r w:rsidR="000B052C" w:rsidRPr="00A568BD">
          <w:rPr>
            <w:rStyle w:val="Hyperlink"/>
          </w:rPr>
          <w:t>https://github.com/Azure-Samples/dotnet-core-api</w:t>
        </w:r>
      </w:hyperlink>
    </w:p>
    <w:p w:rsidR="00875D82" w:rsidRDefault="00875D82"/>
    <w:p w:rsidR="000B052C" w:rsidRDefault="000B052C"/>
    <w:p w:rsidR="00560CA2" w:rsidRDefault="00560CA2"/>
    <w:p w:rsidR="00A02E35" w:rsidRDefault="000159C8">
      <w:r w:rsidRPr="000159C8">
        <w:rPr>
          <w:b/>
        </w:rPr>
        <w:t>Azure API Management</w:t>
      </w:r>
      <w:r w:rsidR="00110042" w:rsidRPr="000159C8">
        <w:rPr>
          <w:b/>
        </w:rPr>
        <w:t>:</w:t>
      </w:r>
      <w:r w:rsidR="00652E8E" w:rsidRPr="00652E8E">
        <w:t xml:space="preserve"> Azure API Management is a solution for publishing</w:t>
      </w:r>
      <w:r w:rsidR="008F6F55">
        <w:t>, managing, securing and analyse</w:t>
      </w:r>
      <w:r w:rsidR="00652E8E" w:rsidRPr="00652E8E">
        <w:t xml:space="preserve"> APIs to external and internal consumers. </w:t>
      </w:r>
      <w:r w:rsidR="00110042">
        <w:t xml:space="preserve"> </w:t>
      </w:r>
      <w:r w:rsidR="00652E8E" w:rsidRPr="00652E8E">
        <w:t>Can publish multiple versions of your API and integrate Azure API Management with Azure Application Insights.</w:t>
      </w:r>
      <w:r w:rsidR="00867444">
        <w:t xml:space="preserve"> APIM is </w:t>
      </w:r>
      <w:r w:rsidR="004441C8">
        <w:t>often</w:t>
      </w:r>
      <w:r w:rsidR="00867444">
        <w:t xml:space="preserve"> used </w:t>
      </w:r>
      <w:r w:rsidR="004441C8">
        <w:t>together</w:t>
      </w:r>
      <w:r w:rsidR="00867444">
        <w:t xml:space="preserve"> with Azure service bus, </w:t>
      </w:r>
      <w:r w:rsidR="00562B6B">
        <w:t xml:space="preserve">logic apps and event grid. Create API gateway for your micro services. </w:t>
      </w:r>
      <w:r w:rsidR="00D06349">
        <w:t xml:space="preserve">We can set </w:t>
      </w:r>
      <w:r w:rsidR="00B04BF4">
        <w:t>p</w:t>
      </w:r>
      <w:r w:rsidR="00A74D8F">
        <w:t xml:space="preserve">olicies like </w:t>
      </w:r>
      <w:r w:rsidR="00D06349">
        <w:t xml:space="preserve">cache for operations. </w:t>
      </w:r>
      <w:r w:rsidR="001E0DE6">
        <w:t xml:space="preserve">Can set read/use/rate limit like only 5 in one minute. </w:t>
      </w:r>
    </w:p>
    <w:p w:rsidR="00D842BF" w:rsidRDefault="00593E4D">
      <w:r>
        <w:t>Breaking c</w:t>
      </w:r>
      <w:r w:rsidR="00D842BF">
        <w:t xml:space="preserve">hanges to API </w:t>
      </w:r>
      <w:r>
        <w:t>need versioning, for all oth</w:t>
      </w:r>
      <w:r w:rsidR="00DA7539">
        <w:t>er changing we call it revision without accidently to live APIs</w:t>
      </w:r>
      <w:r w:rsidR="0029075E">
        <w:t xml:space="preserve"> (use Revisions tab)</w:t>
      </w:r>
      <w:r w:rsidR="00DA7539">
        <w:t xml:space="preserve">.  </w:t>
      </w:r>
    </w:p>
    <w:p w:rsidR="00652E8E" w:rsidRDefault="00875D82">
      <w:r>
        <w:t xml:space="preserve">APIM = Developer Portal + Gateway + Azure portal </w:t>
      </w:r>
    </w:p>
    <w:p w:rsidR="00DD38A8" w:rsidRDefault="00062324">
      <w:r>
        <w:t xml:space="preserve">Gateway: </w:t>
      </w:r>
    </w:p>
    <w:p w:rsidR="006953CC" w:rsidRDefault="006953CC">
      <w:r>
        <w:t xml:space="preserve">Developer porta is for the consumer of the API to test etc. </w:t>
      </w:r>
    </w:p>
    <w:p w:rsidR="00110042" w:rsidRDefault="007C0E52">
      <w:hyperlink r:id="rId8" w:history="1">
        <w:r w:rsidR="00110042" w:rsidRPr="00A568BD">
          <w:rPr>
            <w:rStyle w:val="Hyperlink"/>
          </w:rPr>
          <w:t>https://docs.microsoft.com/en-au/azure/api-management/import-and-publish</w:t>
        </w:r>
      </w:hyperlink>
      <w:r w:rsidR="00110042">
        <w:t xml:space="preserve"> </w:t>
      </w:r>
    </w:p>
    <w:p w:rsidR="00110042" w:rsidRDefault="00110042">
      <w:r w:rsidRPr="00110042">
        <w:t>videos</w:t>
      </w:r>
      <w:r>
        <w:t xml:space="preserve">: </w:t>
      </w:r>
      <w:hyperlink r:id="rId9" w:history="1">
        <w:r w:rsidRPr="00A568BD">
          <w:rPr>
            <w:rStyle w:val="Hyperlink"/>
          </w:rPr>
          <w:t>https://azure.microsoft.com/en-us/resources/videos/index/?services=api-management</w:t>
        </w:r>
      </w:hyperlink>
      <w:r>
        <w:t xml:space="preserve"> </w:t>
      </w:r>
    </w:p>
    <w:p w:rsidR="00A02E35" w:rsidRDefault="00D870DA">
      <w:r>
        <w:t xml:space="preserve">intro: </w:t>
      </w:r>
      <w:hyperlink r:id="rId10" w:history="1">
        <w:r w:rsidRPr="00A568BD">
          <w:rPr>
            <w:rStyle w:val="Hyperlink"/>
          </w:rPr>
          <w:t>https://azure.microsoft.com/en-us/resources/videos/azure-friday-introducing-new-azure-api-management-capabilities/</w:t>
        </w:r>
      </w:hyperlink>
      <w:r>
        <w:t xml:space="preserve"> </w:t>
      </w:r>
    </w:p>
    <w:p w:rsidR="00062324" w:rsidRDefault="007C0E52" w:rsidP="00062324">
      <w:hyperlink r:id="rId11" w:history="1">
        <w:r w:rsidR="00062324" w:rsidRPr="00A568BD">
          <w:rPr>
            <w:rStyle w:val="Hyperlink"/>
          </w:rPr>
          <w:t>https://azure.microsoft.com/en-us/resources/videos/ignite-2018-expose-apis-with-peace-of-mind-when-using-azure-api-management/</w:t>
        </w:r>
      </w:hyperlink>
      <w:r w:rsidR="00062324">
        <w:t xml:space="preserve"> API Demo from 9 minutes </w:t>
      </w:r>
    </w:p>
    <w:p w:rsidR="00062324" w:rsidRDefault="00062324"/>
    <w:p w:rsidR="00062324" w:rsidRDefault="00F955B0">
      <w:r w:rsidRPr="00F955B0">
        <w:rPr>
          <w:u w:val="single"/>
        </w:rPr>
        <w:t xml:space="preserve">publish your </w:t>
      </w:r>
      <w:proofErr w:type="spellStart"/>
      <w:r w:rsidRPr="00F955B0">
        <w:rPr>
          <w:u w:val="single"/>
        </w:rPr>
        <w:t>api</w:t>
      </w:r>
      <w:proofErr w:type="spellEnd"/>
      <w:r>
        <w:t>: go to APIM</w:t>
      </w:r>
      <w:r w:rsidR="008A5746">
        <w:t>=&gt; APIs (</w:t>
      </w:r>
      <w:r w:rsidR="008A5746" w:rsidRPr="008A5746">
        <w:t>Select APIs from under API MANAGEMENT</w:t>
      </w:r>
      <w:r w:rsidR="008A5746">
        <w:t>)</w:t>
      </w:r>
      <w:r>
        <w:t xml:space="preserve"> =&gt; Add a new API =&gt; Swagger/ open API specification</w:t>
      </w:r>
      <w:r w:rsidR="00BA707B">
        <w:t xml:space="preserve"> =&gt; select Open API file. </w:t>
      </w:r>
    </w:p>
    <w:p w:rsidR="008A5746" w:rsidRDefault="008A5746">
      <w:r>
        <w:t>You can also use “API hosted on App Service”</w:t>
      </w:r>
      <w:r w:rsidR="00BA707B">
        <w:t>.</w:t>
      </w:r>
    </w:p>
    <w:p w:rsidR="008A18F5" w:rsidRDefault="008A18F5" w:rsidP="008A18F5">
      <w:r w:rsidRPr="008A18F5">
        <w:t>Select the API you created in the previous step</w:t>
      </w:r>
      <w:r>
        <w:t xml:space="preserve"> =&gt; Test </w:t>
      </w:r>
    </w:p>
    <w:p w:rsidR="008A18F5" w:rsidRPr="008A18F5" w:rsidRDefault="00685102" w:rsidP="008A18F5">
      <w:r w:rsidRPr="00685102">
        <w:rPr>
          <w:u w:val="single"/>
        </w:rPr>
        <w:t>Developer portal</w:t>
      </w:r>
      <w:r>
        <w:t xml:space="preserve">: </w:t>
      </w:r>
      <w:r w:rsidRPr="00685102">
        <w:t>Navigate to the Developer portal</w:t>
      </w:r>
      <w:r>
        <w:t xml:space="preserve"> tab =&gt; click APIs =&gt; try it</w:t>
      </w:r>
    </w:p>
    <w:p w:rsidR="00BA707B" w:rsidRDefault="00BA707B">
      <w:r w:rsidRPr="00BA707B">
        <w:t>To get access to the API, developers must first subscribe to a product</w:t>
      </w:r>
    </w:p>
    <w:p w:rsidR="008013F7" w:rsidRDefault="008013F7" w:rsidP="008013F7">
      <w:r>
        <w:t xml:space="preserve">When they subscribe, they get a subscription key that is good for any API in that product. </w:t>
      </w:r>
    </w:p>
    <w:p w:rsidR="00BA707B" w:rsidRDefault="008013F7" w:rsidP="008013F7">
      <w:r>
        <w:t xml:space="preserve"> If you created the APIM instance, you are an administrator already, so you are subscribed to every product.</w:t>
      </w:r>
    </w:p>
    <w:p w:rsidR="00BA1808" w:rsidRDefault="007C0E52">
      <w:hyperlink r:id="rId12" w:history="1">
        <w:r w:rsidR="00BA1808" w:rsidRPr="00A568BD">
          <w:rPr>
            <w:rStyle w:val="Hyperlink"/>
          </w:rPr>
          <w:t>https://docs.microsoft.com/en-au/azure/api-management/import-and-publish</w:t>
        </w:r>
      </w:hyperlink>
    </w:p>
    <w:p w:rsidR="00BD4F5E" w:rsidRDefault="007C0E52">
      <w:hyperlink r:id="rId13" w:history="1">
        <w:r w:rsidR="00BD4F5E" w:rsidRPr="00A568BD">
          <w:rPr>
            <w:rStyle w:val="Hyperlink"/>
          </w:rPr>
          <w:t>https://app.pluralsight.com/library/courses/microsoft-azure-api-management-essentials/table-of-contents</w:t>
        </w:r>
      </w:hyperlink>
    </w:p>
    <w:p w:rsidR="00BD4F5E" w:rsidRDefault="00BD4F5E"/>
    <w:p w:rsidR="001B37D5" w:rsidRDefault="007C0E52">
      <w:hyperlink r:id="rId14" w:history="1">
        <w:r w:rsidR="001B37D5" w:rsidRPr="00A568BD">
          <w:rPr>
            <w:rStyle w:val="Hyperlink"/>
          </w:rPr>
          <w:t>https://channel9.msdn.com/blogs/Cloud-and-Enterprise-Premium/Publish-and-Manage-APIs-with-Azure-API-Management</w:t>
        </w:r>
      </w:hyperlink>
      <w:r w:rsidR="001B37D5">
        <w:t xml:space="preserve"> </w:t>
      </w:r>
      <w:r w:rsidR="00C41D10">
        <w:t>Demo at 20 minutes</w:t>
      </w:r>
      <w:r w:rsidR="00BD4F5E">
        <w:t xml:space="preserve"> (may not good)</w:t>
      </w:r>
    </w:p>
    <w:p w:rsidR="00C41D10" w:rsidRDefault="00C41D10"/>
    <w:p w:rsidR="00BA1808" w:rsidRPr="0070176B" w:rsidRDefault="00E73BEF" w:rsidP="0070176B">
      <w:r>
        <w:t xml:space="preserve">once swagger spec is imported, </w:t>
      </w:r>
      <w:r w:rsidRPr="00E73BEF">
        <w:t>APIM API becomes a facade for the backend API</w:t>
      </w:r>
      <w:r>
        <w:t xml:space="preserve">. </w:t>
      </w:r>
      <w:r w:rsidR="0070176B" w:rsidRPr="0070176B">
        <w:t>enables you to customize the facade according to your needs without touching the backend API.</w:t>
      </w:r>
    </w:p>
    <w:p w:rsidR="00D870DA" w:rsidRDefault="00D870DA"/>
    <w:p w:rsidR="005D21B5" w:rsidRDefault="005D21B5">
      <w:r w:rsidRPr="005D21B5">
        <w:t>Add a new revision</w:t>
      </w:r>
      <w:r>
        <w:t>/update:</w:t>
      </w:r>
    </w:p>
    <w:p w:rsidR="00DF0D35" w:rsidRDefault="007C0E52">
      <w:hyperlink r:id="rId15" w:history="1">
        <w:r w:rsidR="00DF0D35" w:rsidRPr="00B53844">
          <w:rPr>
            <w:rStyle w:val="Hyperlink"/>
          </w:rPr>
          <w:t>https://docs.microsoft.com/en-us/azure/api-management/api-management-get-started-revise-api</w:t>
        </w:r>
      </w:hyperlink>
    </w:p>
    <w:p w:rsidR="00DD1E0A" w:rsidRDefault="00DD1E0A">
      <w:r>
        <w:t xml:space="preserve">go to APIs=&gt; select </w:t>
      </w:r>
      <w:proofErr w:type="spellStart"/>
      <w:r>
        <w:t>api</w:t>
      </w:r>
      <w:proofErr w:type="spellEnd"/>
      <w:r>
        <w:t xml:space="preserve"> =&gt; in right panel go to Revisions tab =&gt; click + Add revision button =&gt; save =&gt; go to Design tab.</w:t>
      </w:r>
    </w:p>
    <w:p w:rsidR="00DD1E0A" w:rsidRDefault="00DD1E0A"/>
    <w:p w:rsidR="00DD1E0A" w:rsidRDefault="00DD1E0A"/>
    <w:p w:rsidR="00DF0D35" w:rsidRDefault="00DD1E0A">
      <w:r>
        <w:t>To approve the revision same step but =&gt; in the list =&gt; select the created Revision =&gt; click … Create Version from this Revision</w:t>
      </w:r>
    </w:p>
    <w:p w:rsidR="005D21B5" w:rsidRDefault="005D21B5">
      <w:r>
        <w:rPr>
          <w:noProof/>
          <w:lang w:eastAsia="en-AU"/>
        </w:rPr>
        <w:drawing>
          <wp:inline distT="0" distB="0" distL="0" distR="0">
            <wp:extent cx="4468633" cy="2761062"/>
            <wp:effectExtent l="0" t="0" r="8255" b="1270"/>
            <wp:docPr id="1" name="Picture 1" descr="Add API r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PI rev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374" cy="2762756"/>
                    </a:xfrm>
                    <a:prstGeom prst="rect">
                      <a:avLst/>
                    </a:prstGeom>
                    <a:noFill/>
                    <a:ln>
                      <a:noFill/>
                    </a:ln>
                  </pic:spPr>
                </pic:pic>
              </a:graphicData>
            </a:graphic>
          </wp:inline>
        </w:drawing>
      </w:r>
    </w:p>
    <w:p w:rsidR="00683B90" w:rsidRDefault="00046515">
      <w:r>
        <w:t xml:space="preserve">We can create API operations and mocked/sample responses until developed. We can disable mock response. </w:t>
      </w:r>
      <w:r w:rsidR="00F22311">
        <w:t xml:space="preserve">We can test API inside the portal. </w:t>
      </w:r>
    </w:p>
    <w:p w:rsidR="00046515" w:rsidRDefault="00683B90">
      <w:r w:rsidRPr="00683B90">
        <w:rPr>
          <w:b/>
        </w:rPr>
        <w:t>Approve revision/update</w:t>
      </w:r>
      <w:r>
        <w:t xml:space="preserve">: </w:t>
      </w:r>
      <w:r w:rsidR="00C139DE">
        <w:t>Once tested we can publish the new revision</w:t>
      </w:r>
      <w:r w:rsidR="00D06B08">
        <w:t xml:space="preserve"> by </w:t>
      </w:r>
      <w:r w:rsidR="00D06B08" w:rsidRPr="00DB37DB">
        <w:rPr>
          <w:b/>
        </w:rPr>
        <w:t>going to Revisions tab</w:t>
      </w:r>
      <w:r w:rsidR="00D15708">
        <w:t xml:space="preserve"> </w:t>
      </w:r>
      <w:r>
        <w:t>(go to APIs =&gt; select the version =&gt; Revisions tab (in right panel</w:t>
      </w:r>
      <w:proofErr w:type="gramStart"/>
      <w:r>
        <w:t>) )</w:t>
      </w:r>
      <w:proofErr w:type="gramEnd"/>
      <w:r>
        <w:t xml:space="preserve"> </w:t>
      </w:r>
      <w:r w:rsidR="00D15708">
        <w:t>click make current</w:t>
      </w:r>
      <w:r w:rsidR="00C139DE">
        <w:t xml:space="preserve">. </w:t>
      </w:r>
      <w:r w:rsidR="00952730">
        <w:t xml:space="preserve">Go to developer portal and refresh to see the new operation. </w:t>
      </w:r>
    </w:p>
    <w:p w:rsidR="005D21B5" w:rsidRDefault="005D21B5"/>
    <w:p w:rsidR="004E793A" w:rsidRDefault="00DA521B">
      <w:r>
        <w:rPr>
          <w:b/>
        </w:rPr>
        <w:t xml:space="preserve">APIM </w:t>
      </w:r>
      <w:r w:rsidRPr="00DA521B">
        <w:rPr>
          <w:b/>
        </w:rPr>
        <w:t>Integration with Azure Application Insights</w:t>
      </w:r>
      <w:r>
        <w:t xml:space="preserve">: </w:t>
      </w:r>
      <w:r w:rsidR="004D385B">
        <w:t>to monitor and troubleshoot</w:t>
      </w:r>
      <w:r w:rsidR="000E2FDE">
        <w:t xml:space="preserve"> your API.</w:t>
      </w:r>
    </w:p>
    <w:p w:rsidR="000E2FDE" w:rsidRDefault="000E2FDE">
      <w:r>
        <w:t xml:space="preserve">Go to Application Insights tab =&gt; click Add to create a connection between APIM instance and Insight instance.  Just select from dropdown and save. </w:t>
      </w:r>
    </w:p>
    <w:p w:rsidR="00971ED3" w:rsidRDefault="000E2FDE">
      <w:r>
        <w:lastRenderedPageBreak/>
        <w:t xml:space="preserve">You can also go to All APIM tab and settings to enable error log, sample response log etc. </w:t>
      </w:r>
    </w:p>
    <w:p w:rsidR="000E2FDE" w:rsidRDefault="00971ED3">
      <w:r>
        <w:t xml:space="preserve">Go to application map </w:t>
      </w:r>
      <w:r w:rsidR="001A4BD3">
        <w:t xml:space="preserve">or live dash board, Metrics explorer, </w:t>
      </w:r>
      <w:r>
        <w:t xml:space="preserve">and keep clicking to </w:t>
      </w:r>
      <w:r w:rsidR="000E2FDE">
        <w:t>view telemetry</w:t>
      </w:r>
      <w:r w:rsidR="00C03102">
        <w:t xml:space="preserve">. </w:t>
      </w:r>
    </w:p>
    <w:p w:rsidR="001A4BD3" w:rsidRDefault="001A4BD3">
      <w:r>
        <w:t>Go to Lo</w:t>
      </w:r>
      <w:r w:rsidR="00C059AD">
        <w:t xml:space="preserve">g Analytics tab to run queries like give me result where </w:t>
      </w:r>
      <w:proofErr w:type="spellStart"/>
      <w:proofErr w:type="gramStart"/>
      <w:r w:rsidR="00C059AD">
        <w:t>resultCode</w:t>
      </w:r>
      <w:proofErr w:type="spellEnd"/>
      <w:r w:rsidR="00C059AD">
        <w:t xml:space="preserve"> !</w:t>
      </w:r>
      <w:proofErr w:type="gramEnd"/>
      <w:r w:rsidR="00C059AD">
        <w:t>= 200 in last 24 hours.</w:t>
      </w:r>
    </w:p>
    <w:p w:rsidR="009F5378" w:rsidRDefault="009F5378" w:rsidP="009F5378">
      <w:r w:rsidRPr="006A347A">
        <w:rPr>
          <w:b/>
          <w:u w:val="single"/>
        </w:rPr>
        <w:t xml:space="preserve">Swagger AND </w:t>
      </w:r>
      <w:proofErr w:type="spellStart"/>
      <w:r w:rsidRPr="006A347A">
        <w:rPr>
          <w:b/>
          <w:u w:val="single"/>
        </w:rPr>
        <w:t>Swashbuckle</w:t>
      </w:r>
      <w:proofErr w:type="spellEnd"/>
      <w:r>
        <w:t xml:space="preserve">: </w:t>
      </w:r>
      <w:r w:rsidR="004160C4">
        <w:t>Smart bear makes testi</w:t>
      </w:r>
      <w:r w:rsidR="0062282C">
        <w:t xml:space="preserve">ng software adopted Swagger. It’s </w:t>
      </w:r>
      <w:r w:rsidR="0062282C" w:rsidRPr="0062282C">
        <w:t>like WSDL for RESTful Web Services.</w:t>
      </w:r>
      <w:r w:rsidR="0062282C">
        <w:t xml:space="preserve"> It uses </w:t>
      </w:r>
      <w:proofErr w:type="spellStart"/>
      <w:r w:rsidR="0062282C" w:rsidRPr="0062282C">
        <w:t>yaml</w:t>
      </w:r>
      <w:proofErr w:type="spellEnd"/>
      <w:r w:rsidR="0062282C">
        <w:t xml:space="preserve"> (a human readable language) or </w:t>
      </w:r>
      <w:proofErr w:type="spellStart"/>
      <w:r w:rsidR="0062282C">
        <w:t>Json</w:t>
      </w:r>
      <w:proofErr w:type="spellEnd"/>
      <w:r w:rsidR="0062282C">
        <w:t xml:space="preserve">. </w:t>
      </w:r>
    </w:p>
    <w:p w:rsidR="00061B17" w:rsidRDefault="00061B17" w:rsidP="009F5378">
      <w:r>
        <w:t xml:space="preserve">Use </w:t>
      </w:r>
      <w:proofErr w:type="spellStart"/>
      <w:r>
        <w:t>Autorest</w:t>
      </w:r>
      <w:proofErr w:type="spellEnd"/>
      <w:r>
        <w:t xml:space="preserve"> to generate code from swagger. Swagger is like a contract</w:t>
      </w:r>
      <w:r w:rsidR="00D6785A">
        <w:t xml:space="preserve"> (path</w:t>
      </w:r>
      <w:r w:rsidR="00DB43DA">
        <w:t>, parameters</w:t>
      </w:r>
      <w:r w:rsidR="00D6785A">
        <w:t xml:space="preserve">, input, </w:t>
      </w:r>
      <w:r w:rsidR="00DB43DA">
        <w:t>responses</w:t>
      </w:r>
      <w:r w:rsidR="00D6785A">
        <w:t>)</w:t>
      </w:r>
      <w:r>
        <w:t xml:space="preserve">. </w:t>
      </w:r>
      <w:r w:rsidR="00050B0F">
        <w:t>It acts as documentation for API.</w:t>
      </w:r>
    </w:p>
    <w:p w:rsidR="00D6785A" w:rsidRDefault="00D6785A" w:rsidP="009F5378"/>
    <w:p w:rsidR="00E37697" w:rsidRDefault="00654F63">
      <w:pPr>
        <w:rPr>
          <w:b/>
          <w:u w:val="single"/>
        </w:rPr>
      </w:pPr>
      <w:r w:rsidRPr="00654F63">
        <w:rPr>
          <w:b/>
          <w:u w:val="single"/>
        </w:rPr>
        <w:t xml:space="preserve">Azure Resource Manager ARM: </w:t>
      </w:r>
    </w:p>
    <w:p w:rsidR="00D3469A" w:rsidRDefault="00D3469A" w:rsidP="00D3469A">
      <w:r w:rsidRPr="00035F97">
        <w:rPr>
          <w:u w:val="single"/>
        </w:rPr>
        <w:t>Creating and deploying Azure resource groups through Visual Studio</w:t>
      </w:r>
      <w:r>
        <w:t xml:space="preserve">: </w:t>
      </w:r>
      <w:hyperlink r:id="rId17" w:history="1">
        <w:r w:rsidRPr="00B669DE">
          <w:rPr>
            <w:rStyle w:val="Hyperlink"/>
          </w:rPr>
          <w:t>https://docs.microsoft.com/en-us/azure/azure-resource-manager/vs-azure-tools-resource-groups-deployment-projects-create-deploy</w:t>
        </w:r>
      </w:hyperlink>
    </w:p>
    <w:p w:rsidR="00D3469A" w:rsidRDefault="00D3469A"/>
    <w:p w:rsidR="000B59D5" w:rsidRPr="001E5946" w:rsidRDefault="001E5946">
      <w:r w:rsidRPr="001E5946">
        <w:t>for beginner</w:t>
      </w:r>
      <w:r>
        <w:t xml:space="preserve"> </w:t>
      </w:r>
      <w:hyperlink r:id="rId18" w:history="1">
        <w:r w:rsidR="000B59D5" w:rsidRPr="001E5946">
          <w:rPr>
            <w:rStyle w:val="Hyperlink"/>
            <w:u w:val="none"/>
          </w:rPr>
          <w:t>https://www.youtube.com/watch?v=VQ_rixthPCI</w:t>
        </w:r>
      </w:hyperlink>
    </w:p>
    <w:p w:rsidR="000B59D5" w:rsidRDefault="007C0E52">
      <w:pPr>
        <w:rPr>
          <w:b/>
          <w:u w:val="single"/>
        </w:rPr>
      </w:pPr>
      <w:hyperlink r:id="rId19" w:history="1">
        <w:r w:rsidR="000B59D5" w:rsidRPr="001E5946">
          <w:rPr>
            <w:rStyle w:val="Hyperlink"/>
            <w:u w:val="none"/>
          </w:rPr>
          <w:t>https://www.youtube.com/watch?v=VQ_rixthPCI</w:t>
        </w:r>
      </w:hyperlink>
    </w:p>
    <w:p w:rsidR="000B59D5" w:rsidRDefault="008B37F2">
      <w:r w:rsidRPr="008B37F2">
        <w:t xml:space="preserve">To </w:t>
      </w:r>
      <w:r>
        <w:t xml:space="preserve">download existing ARM go to </w:t>
      </w:r>
      <w:r w:rsidRPr="008B37F2">
        <w:t xml:space="preserve">Resource </w:t>
      </w:r>
      <w:proofErr w:type="gramStart"/>
      <w:r w:rsidRPr="008B37F2">
        <w:t xml:space="preserve">groups  </w:t>
      </w:r>
      <w:r>
        <w:t>=</w:t>
      </w:r>
      <w:proofErr w:type="gramEnd"/>
      <w:r>
        <w:t xml:space="preserve">&gt; your resource group =&gt; </w:t>
      </w:r>
      <w:r w:rsidRPr="008B37F2">
        <w:t>Automation script</w:t>
      </w:r>
      <w:r>
        <w:t xml:space="preserve"> =&gt; </w:t>
      </w:r>
      <w:r w:rsidRPr="008B37F2">
        <w:t>Download</w:t>
      </w:r>
      <w:r>
        <w:t xml:space="preserve"> =&gt; unzip </w:t>
      </w:r>
    </w:p>
    <w:p w:rsidR="008B37F2" w:rsidRDefault="008B37F2">
      <w:r>
        <w:t>To clean downloaded ARM template</w:t>
      </w:r>
      <w:r w:rsidR="00622CF2">
        <w:t xml:space="preserve"> (used this for POC)</w:t>
      </w:r>
      <w:r>
        <w:t xml:space="preserve"> </w:t>
      </w:r>
      <w:hyperlink r:id="rId20" w:history="1">
        <w:r w:rsidRPr="00496E9D">
          <w:rPr>
            <w:rStyle w:val="Hyperlink"/>
          </w:rPr>
          <w:t>https://www.youtube.com/watch?v=myYTGsONrn0</w:t>
        </w:r>
      </w:hyperlink>
      <w:r>
        <w:t xml:space="preserve"> </w:t>
      </w:r>
    </w:p>
    <w:p w:rsidR="00B03028" w:rsidRDefault="001D17B2">
      <w:r w:rsidRPr="001D17B2">
        <w:rPr>
          <w:u w:val="single"/>
        </w:rPr>
        <w:t>Validate</w:t>
      </w:r>
      <w:r>
        <w:t xml:space="preserve">: </w:t>
      </w:r>
      <w:proofErr w:type="spellStart"/>
      <w:r w:rsidR="00B03028" w:rsidRPr="00B03028">
        <w:t>az</w:t>
      </w:r>
      <w:proofErr w:type="spellEnd"/>
      <w:r w:rsidR="00B03028" w:rsidRPr="00B03028">
        <w:t xml:space="preserve"> group deployment validate --resource-group AzurePoc-2 --template-file .\</w:t>
      </w:r>
      <w:proofErr w:type="spellStart"/>
      <w:r w:rsidR="00B03028" w:rsidRPr="00B03028">
        <w:t>template.json</w:t>
      </w:r>
      <w:proofErr w:type="spellEnd"/>
      <w:r w:rsidR="00B03028" w:rsidRPr="00B03028">
        <w:t xml:space="preserve"> --parameters .\</w:t>
      </w:r>
      <w:proofErr w:type="spellStart"/>
      <w:r w:rsidR="00B03028" w:rsidRPr="00B03028">
        <w:t>parameters.json</w:t>
      </w:r>
      <w:proofErr w:type="spellEnd"/>
      <w:r w:rsidR="00B03028" w:rsidRPr="00B03028">
        <w:t xml:space="preserve"> </w:t>
      </w:r>
    </w:p>
    <w:p w:rsidR="00B03028" w:rsidRDefault="00B03028">
      <w:r>
        <w:t xml:space="preserve">Or right click the ARM project </w:t>
      </w:r>
      <w:r w:rsidR="00664087">
        <w:t xml:space="preserve">in VS </w:t>
      </w:r>
      <w:r>
        <w:t>and click Validate.</w:t>
      </w:r>
    </w:p>
    <w:p w:rsidR="001D17B2" w:rsidRDefault="007C0E52">
      <w:hyperlink r:id="rId21" w:anchor="az-group-deployment-validate" w:history="1">
        <w:r w:rsidR="001D17B2" w:rsidRPr="00B669DE">
          <w:rPr>
            <w:rStyle w:val="Hyperlink"/>
          </w:rPr>
          <w:t>https://docs.microsoft.com/en-us/cli/azure/group/deployment?view=azure-cli-latest#az-group-deployment-validate</w:t>
        </w:r>
      </w:hyperlink>
    </w:p>
    <w:p w:rsidR="00C9240F" w:rsidRPr="008B37F2" w:rsidRDefault="00C9240F"/>
    <w:p w:rsidR="00654F63" w:rsidRDefault="00107841">
      <w:r>
        <w:t xml:space="preserve">Use git while cleaning and validate before every commit. </w:t>
      </w:r>
      <w:r w:rsidR="00342BC7">
        <w:t xml:space="preserve">Reduce number of parameters instead use variables. </w:t>
      </w:r>
    </w:p>
    <w:p w:rsidR="00F30B5C" w:rsidRDefault="00EF569F">
      <w:r>
        <w:t xml:space="preserve">Create ARM project =&gt; </w:t>
      </w:r>
      <w:r w:rsidR="001128DD">
        <w:t>Cloud</w:t>
      </w:r>
      <w:r>
        <w:t xml:space="preserve"> =&gt; </w:t>
      </w:r>
      <w:proofErr w:type="spellStart"/>
      <w:r w:rsidRPr="00EF569F">
        <w:t>AzureResourceGroup</w:t>
      </w:r>
      <w:proofErr w:type="spellEnd"/>
      <w:r>
        <w:t xml:space="preserve"> =&gt; Blank Template</w:t>
      </w:r>
      <w:r w:rsidR="001128DD">
        <w:t xml:space="preserve"> (or web app)</w:t>
      </w:r>
    </w:p>
    <w:p w:rsidR="00EB347D" w:rsidRDefault="00EB347D">
      <w:r>
        <w:t xml:space="preserve">Add new item =&gt; </w:t>
      </w:r>
      <w:proofErr w:type="spellStart"/>
      <w:r>
        <w:t>DeploymentProject</w:t>
      </w:r>
      <w:proofErr w:type="spellEnd"/>
      <w:r>
        <w:t xml:space="preserve"> =&gt; Azure Resource Manager Deployment Template</w:t>
      </w:r>
    </w:p>
    <w:p w:rsidR="00EB347D" w:rsidRDefault="00EB347D"/>
    <w:p w:rsidR="00EF569F" w:rsidRDefault="00EC1210">
      <w:r>
        <w:t xml:space="preserve">Copy past or replace </w:t>
      </w:r>
      <w:r w:rsidR="003B7533">
        <w:t xml:space="preserve">(only from </w:t>
      </w:r>
      <w:proofErr w:type="spellStart"/>
      <w:proofErr w:type="gramStart"/>
      <w:r w:rsidR="003B7533" w:rsidRPr="003B7533">
        <w:rPr>
          <w:b/>
        </w:rPr>
        <w:t>template.json</w:t>
      </w:r>
      <w:proofErr w:type="spellEnd"/>
      <w:proofErr w:type="gramEnd"/>
      <w:r w:rsidR="003B7533" w:rsidRPr="003B7533">
        <w:rPr>
          <w:b/>
        </w:rPr>
        <w:t xml:space="preserve"> to </w:t>
      </w:r>
      <w:proofErr w:type="spellStart"/>
      <w:r w:rsidR="003B7533" w:rsidRPr="003B7533">
        <w:rPr>
          <w:b/>
        </w:rPr>
        <w:t>azuredeploy.json</w:t>
      </w:r>
      <w:proofErr w:type="spellEnd"/>
      <w:r w:rsidR="003B7533">
        <w:t xml:space="preserve">) </w:t>
      </w:r>
      <w:r>
        <w:t xml:space="preserve">the downloaded ARM template. Right click the project =&gt; Validate =&gt; put/past default values in parameters dialog if required. </w:t>
      </w:r>
    </w:p>
    <w:p w:rsidR="00D3236F" w:rsidRDefault="00A82EB8">
      <w:r>
        <w:t>Note: do not replace power shell file.</w:t>
      </w:r>
    </w:p>
    <w:p w:rsidR="00A82EB8" w:rsidRDefault="00A82EB8"/>
    <w:p w:rsidR="00F30B5C" w:rsidRDefault="007C2DA6">
      <w:r>
        <w:lastRenderedPageBreak/>
        <w:t xml:space="preserve">If get </w:t>
      </w:r>
      <w:proofErr w:type="spellStart"/>
      <w:r w:rsidRPr="007C2DA6">
        <w:t>SecurityError</w:t>
      </w:r>
      <w:proofErr w:type="spellEnd"/>
      <w:r>
        <w:t xml:space="preserve"> than sign the PowerShell script by</w:t>
      </w:r>
      <w:r w:rsidR="00D3236F">
        <w:t xml:space="preserve"> going to folder =&gt; press shift =&gt; click open power shell window here =&gt;</w:t>
      </w:r>
      <w:r>
        <w:t xml:space="preserve"> </w:t>
      </w:r>
      <w:r w:rsidR="00F30B5C">
        <w:t>.\sign.ps1</w:t>
      </w:r>
    </w:p>
    <w:p w:rsidR="007C2DA6" w:rsidRDefault="00D3236F">
      <w:r>
        <w:t>Note: copy sign.ps1 file in the same folder.</w:t>
      </w:r>
      <w:r w:rsidR="00881595">
        <w:t xml:space="preserve"> After every change sign again by .\sign.ps1</w:t>
      </w:r>
    </w:p>
    <w:p w:rsidR="00492F25" w:rsidRDefault="00027EE4">
      <w:r w:rsidRPr="00027EE4">
        <w:rPr>
          <w:u w:val="single"/>
        </w:rPr>
        <w:t>Move parameter to variables</w:t>
      </w:r>
      <w:r>
        <w:t xml:space="preserve">: Go to </w:t>
      </w:r>
      <w:proofErr w:type="spellStart"/>
      <w:proofErr w:type="gramStart"/>
      <w:r w:rsidRPr="00027EE4">
        <w:t>parameters.json</w:t>
      </w:r>
      <w:proofErr w:type="spellEnd"/>
      <w:proofErr w:type="gramEnd"/>
      <w:r>
        <w:t xml:space="preserve"> </w:t>
      </w:r>
      <w:r w:rsidR="00A041E3">
        <w:t xml:space="preserve">and try to move max parameter to the </w:t>
      </w:r>
      <w:proofErr w:type="spellStart"/>
      <w:r w:rsidR="00477598">
        <w:t>template.json</w:t>
      </w:r>
      <w:proofErr w:type="spellEnd"/>
      <w:r w:rsidR="00477598">
        <w:t xml:space="preserve"> section “</w:t>
      </w:r>
      <w:r w:rsidR="00477598" w:rsidRPr="00477598">
        <w:t>variables</w:t>
      </w:r>
      <w:r w:rsidR="00477598">
        <w:t>”.</w:t>
      </w:r>
    </w:p>
    <w:p w:rsidR="005471CD" w:rsidRDefault="005471CD" w:rsidP="005471CD">
      <w:r>
        <w:t xml:space="preserve">Replace </w:t>
      </w:r>
      <w:r w:rsidRPr="005471CD">
        <w:t>[parameters(</w:t>
      </w:r>
      <w:r w:rsidR="009F27AA">
        <w:t>‘</w:t>
      </w:r>
      <w:proofErr w:type="spellStart"/>
      <w:r>
        <w:t>someParam</w:t>
      </w:r>
      <w:proofErr w:type="spellEnd"/>
      <w:r w:rsidR="009F27AA">
        <w:t>’</w:t>
      </w:r>
      <w:r w:rsidRPr="005471CD">
        <w:t>)]</w:t>
      </w:r>
      <w:r>
        <w:t xml:space="preserve"> with Replace </w:t>
      </w:r>
      <w:r w:rsidRPr="005471CD">
        <w:t>[</w:t>
      </w:r>
      <w:r w:rsidR="009F27AA" w:rsidRPr="009F27AA">
        <w:t xml:space="preserve">variables </w:t>
      </w:r>
      <w:r w:rsidRPr="005471CD">
        <w:t>(</w:t>
      </w:r>
      <w:r w:rsidR="009F27AA">
        <w:t>‘</w:t>
      </w:r>
      <w:proofErr w:type="spellStart"/>
      <w:r>
        <w:t>someParam</w:t>
      </w:r>
      <w:proofErr w:type="spellEnd"/>
      <w:r w:rsidR="009F27AA">
        <w:t>’</w:t>
      </w:r>
      <w:r w:rsidRPr="005471CD">
        <w:t>)]</w:t>
      </w:r>
    </w:p>
    <w:p w:rsidR="005471CD" w:rsidRDefault="005471CD">
      <w:r>
        <w:t xml:space="preserve"> in the template file. </w:t>
      </w:r>
    </w:p>
    <w:p w:rsidR="00477598" w:rsidRDefault="006C68BA">
      <w:r>
        <w:t>You can remove comments, provisioni</w:t>
      </w:r>
      <w:r w:rsidR="00981927">
        <w:t>ng state and unique Identifier.</w:t>
      </w:r>
    </w:p>
    <w:p w:rsidR="00981927" w:rsidRDefault="00981927">
      <w:r w:rsidRPr="001D5194">
        <w:rPr>
          <w:u w:val="single"/>
        </w:rPr>
        <w:t>Use a unique string</w:t>
      </w:r>
      <w:r>
        <w:t xml:space="preserve"> as suffix and add it to your resources, because if you try to deploy same resources over and over some name may already be used. </w:t>
      </w:r>
    </w:p>
    <w:p w:rsidR="001D5194" w:rsidRDefault="00215FEB">
      <w:r w:rsidRPr="00215FEB">
        <w:t>"suffix": "[</w:t>
      </w:r>
      <w:proofErr w:type="spellStart"/>
      <w:r w:rsidRPr="00215FEB">
        <w:t>uniqueString</w:t>
      </w:r>
      <w:proofErr w:type="spellEnd"/>
      <w:r w:rsidRPr="00215FEB">
        <w:t>(</w:t>
      </w:r>
      <w:proofErr w:type="spellStart"/>
      <w:r w:rsidRPr="00215FEB">
        <w:t>resourceGroup</w:t>
      </w:r>
      <w:proofErr w:type="spellEnd"/>
      <w:r w:rsidRPr="00215FEB">
        <w:t xml:space="preserve">().id, </w:t>
      </w:r>
      <w:proofErr w:type="spellStart"/>
      <w:r w:rsidRPr="00215FEB">
        <w:t>resourceGroup</w:t>
      </w:r>
      <w:proofErr w:type="spellEnd"/>
      <w:r w:rsidRPr="00215FEB">
        <w:t>(</w:t>
      </w:r>
      <w:proofErr w:type="gramStart"/>
      <w:r w:rsidRPr="00215FEB">
        <w:t>).location</w:t>
      </w:r>
      <w:proofErr w:type="gramEnd"/>
      <w:r w:rsidRPr="00215FEB">
        <w:t>)]" ,</w:t>
      </w:r>
    </w:p>
    <w:p w:rsidR="00477598" w:rsidRDefault="00215FEB">
      <w:r w:rsidRPr="00215FEB">
        <w:t>"</w:t>
      </w:r>
      <w:proofErr w:type="spellStart"/>
      <w:r w:rsidRPr="00215FEB">
        <w:t>webSiteName</w:t>
      </w:r>
      <w:proofErr w:type="spellEnd"/>
      <w:r w:rsidRPr="00215FEB">
        <w:t>": "[</w:t>
      </w:r>
      <w:proofErr w:type="spellStart"/>
      <w:proofErr w:type="gramStart"/>
      <w:r w:rsidRPr="00215FEB">
        <w:t>toLower</w:t>
      </w:r>
      <w:proofErr w:type="spellEnd"/>
      <w:r w:rsidRPr="00215FEB">
        <w:t>(</w:t>
      </w:r>
      <w:proofErr w:type="spellStart"/>
      <w:proofErr w:type="gramEnd"/>
      <w:r w:rsidRPr="00215FEB">
        <w:t>concat</w:t>
      </w:r>
      <w:proofErr w:type="spellEnd"/>
      <w:r w:rsidRPr="00215FEB">
        <w:t>('</w:t>
      </w:r>
      <w:proofErr w:type="spellStart"/>
      <w:r w:rsidRPr="00215FEB">
        <w:t>webSite</w:t>
      </w:r>
      <w:proofErr w:type="spellEnd"/>
      <w:r w:rsidRPr="00215FEB">
        <w:t>', variables('suffix')))]"</w:t>
      </w:r>
    </w:p>
    <w:p w:rsidR="00477598" w:rsidRDefault="00477598"/>
    <w:p w:rsidR="00477598" w:rsidRDefault="007A6D22">
      <w:r w:rsidRPr="007A6D22">
        <w:rPr>
          <w:u w:val="single"/>
        </w:rPr>
        <w:t>Remove static values with dynamic values using variables</w:t>
      </w:r>
      <w:r>
        <w:t>:</w:t>
      </w:r>
    </w:p>
    <w:p w:rsidR="00477598" w:rsidRDefault="00E04C45">
      <w:r>
        <w:t xml:space="preserve">Name must be shorter than 24 characters. E.g. </w:t>
      </w:r>
    </w:p>
    <w:p w:rsidR="00E04C45" w:rsidRDefault="00E04C45">
      <w:r w:rsidRPr="00E04C45">
        <w:t>"</w:t>
      </w:r>
      <w:proofErr w:type="spellStart"/>
      <w:r w:rsidRPr="00E04C45">
        <w:t>networkName</w:t>
      </w:r>
      <w:proofErr w:type="spellEnd"/>
      <w:r w:rsidRPr="00E04C45">
        <w:t>": "[</w:t>
      </w:r>
      <w:proofErr w:type="gramStart"/>
      <w:r w:rsidRPr="00E04C45">
        <w:t xml:space="preserve">substring( </w:t>
      </w:r>
      <w:proofErr w:type="spellStart"/>
      <w:r w:rsidRPr="00E04C45">
        <w:t>toLower</w:t>
      </w:r>
      <w:proofErr w:type="spellEnd"/>
      <w:proofErr w:type="gramEnd"/>
      <w:r w:rsidRPr="00E04C45">
        <w:t>(</w:t>
      </w:r>
      <w:proofErr w:type="spellStart"/>
      <w:r w:rsidRPr="00E04C45">
        <w:t>concat</w:t>
      </w:r>
      <w:proofErr w:type="spellEnd"/>
      <w:r w:rsidRPr="00E04C45">
        <w:t>(variables('</w:t>
      </w:r>
      <w:proofErr w:type="spellStart"/>
      <w:r w:rsidRPr="00E04C45">
        <w:t>resourceGroupName</w:t>
      </w:r>
      <w:proofErr w:type="spellEnd"/>
      <w:r w:rsidRPr="00E04C45">
        <w:t>'), 'network', variables('suffix'))),0,24 )]"</w:t>
      </w:r>
    </w:p>
    <w:p w:rsidR="00E04C45" w:rsidRDefault="0015787F">
      <w:r>
        <w:t xml:space="preserve">Use parameters for e.g. machine size. </w:t>
      </w:r>
    </w:p>
    <w:p w:rsidR="00706671" w:rsidRDefault="00706671">
      <w:bookmarkStart w:id="0" w:name="_GoBack"/>
      <w:r w:rsidRPr="007C0E52">
        <w:rPr>
          <w:u w:val="single"/>
        </w:rPr>
        <w:t>Understand the structure and syntax of Azure Resource Manager Templates</w:t>
      </w:r>
      <w:bookmarkEnd w:id="0"/>
      <w:r>
        <w:t xml:space="preserve">: </w:t>
      </w:r>
      <w:r w:rsidR="00F32A08" w:rsidRPr="00F32A08">
        <w:t>The basic syntax of the template is JSON.</w:t>
      </w:r>
      <w:r w:rsidR="00F32A08">
        <w:t xml:space="preserve"> </w:t>
      </w:r>
    </w:p>
    <w:p w:rsidR="00706671" w:rsidRDefault="00706671">
      <w:hyperlink r:id="rId22" w:history="1">
        <w:r w:rsidRPr="00A4497E">
          <w:rPr>
            <w:rStyle w:val="Hyperlink"/>
          </w:rPr>
          <w:t>https://docs.microsoft.com/en-us/azure/azure-resource-manager/resource-group-authoring-templates</w:t>
        </w:r>
      </w:hyperlink>
    </w:p>
    <w:p w:rsidR="00706671" w:rsidRDefault="00706671"/>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477598" w:rsidRDefault="00477598"/>
    <w:p w:rsidR="00A51928" w:rsidRDefault="00A51928" w:rsidP="00A51928"/>
    <w:p w:rsidR="00A51928" w:rsidRDefault="00A51928" w:rsidP="00A51928">
      <w:r w:rsidRPr="0081346B">
        <w:rPr>
          <w:b/>
          <w:u w:val="single"/>
        </w:rPr>
        <w:t>Queue</w:t>
      </w:r>
      <w:r>
        <w:t>:</w:t>
      </w:r>
    </w:p>
    <w:p w:rsidR="00A51928" w:rsidRDefault="007C0E52" w:rsidP="00A51928">
      <w:hyperlink r:id="rId23" w:history="1">
        <w:r w:rsidR="00A51928" w:rsidRPr="008C36DC">
          <w:rPr>
            <w:rStyle w:val="Hyperlink"/>
          </w:rPr>
          <w:t>https://docs.microsoft.com/en-us/azure/storage/queues/storage-dotnet-how-to-use-queues</w:t>
        </w:r>
      </w:hyperlink>
      <w:r w:rsidR="00A51928">
        <w:t xml:space="preserve"> </w:t>
      </w:r>
    </w:p>
    <w:p w:rsidR="00A51928" w:rsidRDefault="007C0E52" w:rsidP="00A51928">
      <w:hyperlink r:id="rId24" w:history="1">
        <w:r w:rsidR="00A51928" w:rsidRPr="008C36DC">
          <w:rPr>
            <w:rStyle w:val="Hyperlink"/>
          </w:rPr>
          <w:t>https://docs.microsoft.com/en-us/azure/storage/queues/storage-queues-introduction</w:t>
        </w:r>
      </w:hyperlink>
    </w:p>
    <w:p w:rsidR="00A51928" w:rsidRDefault="00A51928" w:rsidP="00A51928"/>
    <w:p w:rsidR="00A51928" w:rsidRDefault="00A51928" w:rsidP="00A51928">
      <w:r>
        <w:t>Common uses of Queue storage include:</w:t>
      </w:r>
    </w:p>
    <w:p w:rsidR="00A51928" w:rsidRDefault="00A51928" w:rsidP="00A51928">
      <w:pPr>
        <w:pStyle w:val="ListParagraph"/>
        <w:numPr>
          <w:ilvl w:val="0"/>
          <w:numId w:val="1"/>
        </w:numPr>
      </w:pPr>
      <w:r>
        <w:t>Creating a backlog of work to process asynchronously</w:t>
      </w:r>
    </w:p>
    <w:p w:rsidR="00A51928" w:rsidRDefault="00A51928" w:rsidP="00A51928">
      <w:pPr>
        <w:pStyle w:val="ListParagraph"/>
        <w:numPr>
          <w:ilvl w:val="0"/>
          <w:numId w:val="1"/>
        </w:numPr>
      </w:pPr>
      <w:r>
        <w:t>Passing messages from an Azure web role to an Azure worker role</w:t>
      </w:r>
    </w:p>
    <w:p w:rsidR="00A51928" w:rsidRDefault="00A51928" w:rsidP="00A51928">
      <w:r w:rsidRPr="00FE209E">
        <w:t>The maximum time that a message can remain in the queue is seven days.</w:t>
      </w:r>
      <w:r>
        <w:t xml:space="preserve"> </w:t>
      </w:r>
      <w:r w:rsidRPr="00FE209E">
        <w:t>A message, in any format, of up to 64 KB.</w:t>
      </w:r>
    </w:p>
    <w:p w:rsidR="00A51928" w:rsidRDefault="00A51928" w:rsidP="00A51928">
      <w:r w:rsidRPr="00864E23">
        <w:t xml:space="preserve">you can also use the </w:t>
      </w:r>
      <w:r w:rsidRPr="00864E23">
        <w:rPr>
          <w:b/>
        </w:rPr>
        <w:t>Azure storage emulator</w:t>
      </w:r>
      <w:r w:rsidRPr="00864E23">
        <w:t xml:space="preserve"> to run and test your code in a local environment.</w:t>
      </w:r>
    </w:p>
    <w:p w:rsidR="00AD6A3B" w:rsidRPr="00AD6A3B" w:rsidRDefault="00AD6A3B" w:rsidP="00AD6A3B">
      <w:r>
        <w:t xml:space="preserve">We use </w:t>
      </w:r>
      <w:r w:rsidRPr="00AD6A3B">
        <w:t>Storage Accounts</w:t>
      </w:r>
      <w:r>
        <w:t xml:space="preserve"> for Blobs, Files, Tables, and Queues.</w:t>
      </w:r>
    </w:p>
    <w:p w:rsidR="0011252F" w:rsidRDefault="0011252F" w:rsidP="00A51928">
      <w:r w:rsidRPr="0011252F">
        <w:t>Create a storage account</w:t>
      </w:r>
      <w:r>
        <w:t xml:space="preserve"> </w:t>
      </w:r>
      <w:hyperlink r:id="rId25" w:anchor="create-a-storage-account-1" w:history="1">
        <w:r w:rsidRPr="00B53844">
          <w:rPr>
            <w:rStyle w:val="Hyperlink"/>
          </w:rPr>
          <w:t>https://docs.microsoft.com/en-gb/azure/storage/common/storage-quickstart-create-account?toc=%2Fazure%2Fstorage%2Fqueues%2Ftoc.json&amp;tabs=azure-portal#create-a-storage-account-1</w:t>
        </w:r>
      </w:hyperlink>
    </w:p>
    <w:p w:rsidR="0011252F" w:rsidRDefault="00EC474B" w:rsidP="004D389E">
      <w:r w:rsidRPr="00EC474B">
        <w:t>select All services</w:t>
      </w:r>
      <w:r>
        <w:t xml:space="preserve"> =&gt; </w:t>
      </w:r>
      <w:r w:rsidR="004D389E" w:rsidRPr="004D389E">
        <w:t>type Storage Accounts</w:t>
      </w:r>
      <w:r w:rsidR="00203A41">
        <w:t xml:space="preserve"> =&gt; </w:t>
      </w:r>
      <w:r w:rsidR="00203A41" w:rsidRPr="00203A41">
        <w:t>Select Storage Accounts</w:t>
      </w:r>
      <w:r w:rsidR="00203A41">
        <w:t xml:space="preserve"> </w:t>
      </w:r>
      <w:r w:rsidR="00AD6A3B">
        <w:t xml:space="preserve">=&gt; </w:t>
      </w:r>
      <w:r w:rsidR="00AD6A3B" w:rsidRPr="00AD6A3B">
        <w:t>Add</w:t>
      </w:r>
      <w:r w:rsidR="00AD6A3B">
        <w:t xml:space="preserve"> </w:t>
      </w:r>
    </w:p>
    <w:p w:rsidR="00A11E8A" w:rsidRDefault="00A11E8A" w:rsidP="004D389E">
      <w:r>
        <w:t xml:space="preserve">we just need storage account and can create a queue in code before using it. </w:t>
      </w:r>
    </w:p>
    <w:p w:rsidR="00A11E8A" w:rsidRDefault="00A11E8A" w:rsidP="004D389E"/>
    <w:p w:rsidR="007926A8" w:rsidRPr="004D389E" w:rsidRDefault="007926A8" w:rsidP="004D389E">
      <w:r w:rsidRPr="007926A8">
        <w:t xml:space="preserve">Azure </w:t>
      </w:r>
      <w:proofErr w:type="spellStart"/>
      <w:r w:rsidRPr="007926A8">
        <w:t>NuGet</w:t>
      </w:r>
      <w:proofErr w:type="spellEnd"/>
      <w:r w:rsidRPr="007926A8">
        <w:t xml:space="preserve"> packages are not yet updated for </w:t>
      </w:r>
      <w:r w:rsidRPr="007926A8">
        <w:rPr>
          <w:b/>
        </w:rPr>
        <w:t>.NET Core</w:t>
      </w:r>
      <w:r>
        <w:t>.</w:t>
      </w:r>
      <w:r w:rsidR="00A37A32">
        <w:t xml:space="preserve"> </w:t>
      </w:r>
      <w:hyperlink r:id="rId26" w:history="1">
        <w:r w:rsidR="00A37A32" w:rsidRPr="00B53844">
          <w:rPr>
            <w:rStyle w:val="Hyperlink"/>
          </w:rPr>
          <w:t>https://ericflemingblog.wordpress.com/2017/01/26/getting-started-with-net-core-and-azure-queue-storage</w:t>
        </w:r>
      </w:hyperlink>
      <w:r w:rsidR="00A37A32">
        <w:t xml:space="preserve"> </w:t>
      </w:r>
    </w:p>
    <w:p w:rsidR="00A51928" w:rsidRDefault="00A51928" w:rsidP="004D389E">
      <w:pPr>
        <w:pStyle w:val="ListParagraph"/>
        <w:numPr>
          <w:ilvl w:val="0"/>
          <w:numId w:val="2"/>
        </w:numPr>
      </w:pPr>
      <w:proofErr w:type="spellStart"/>
      <w:r>
        <w:t>NuGet</w:t>
      </w:r>
      <w:proofErr w:type="spellEnd"/>
      <w:r>
        <w:t xml:space="preserve"> </w:t>
      </w:r>
      <w:r w:rsidRPr="00A51928">
        <w:t>"</w:t>
      </w:r>
      <w:proofErr w:type="spellStart"/>
      <w:r w:rsidRPr="00A51928">
        <w:t>WindowsAzure.Storage</w:t>
      </w:r>
      <w:proofErr w:type="spellEnd"/>
      <w:r w:rsidRPr="00A51928">
        <w:t>"</w:t>
      </w:r>
      <w:r>
        <w:t xml:space="preserve"> </w:t>
      </w:r>
      <w:r w:rsidR="00C4001B">
        <w:t xml:space="preserve">&amp; </w:t>
      </w:r>
      <w:r w:rsidR="00C4001B" w:rsidRPr="00C4001B">
        <w:t>"</w:t>
      </w:r>
      <w:proofErr w:type="spellStart"/>
      <w:r w:rsidR="00C4001B" w:rsidRPr="00C4001B">
        <w:t>WindowsAzure.ConfigurationManager</w:t>
      </w:r>
      <w:proofErr w:type="spellEnd"/>
      <w:r w:rsidR="00C4001B" w:rsidRPr="00C4001B">
        <w:t>"</w:t>
      </w:r>
    </w:p>
    <w:p w:rsidR="00C4001B" w:rsidRDefault="009E3A01" w:rsidP="00A51928">
      <w:r w:rsidRPr="009E3A01">
        <w:t>Use the Azure storage emulator for development and testing.</w:t>
      </w:r>
      <w:r>
        <w:t xml:space="preserve"> </w:t>
      </w:r>
      <w:hyperlink r:id="rId27" w:history="1">
        <w:r w:rsidRPr="00B53844">
          <w:rPr>
            <w:rStyle w:val="Hyperlink"/>
          </w:rPr>
          <w:t>https://docs.microsoft.com/en-us/azure/storage/common/storage-use-emulator</w:t>
        </w:r>
      </w:hyperlink>
    </w:p>
    <w:p w:rsidR="00D1314D" w:rsidRDefault="00D1314D" w:rsidP="00A51928"/>
    <w:p w:rsidR="00D1314D" w:rsidRDefault="00D1314D" w:rsidP="00A51928">
      <w:r w:rsidRPr="00D1314D">
        <w:t>Regenerate your key by using the Azure portal if you believe it may have been compromised.</w:t>
      </w:r>
    </w:p>
    <w:p w:rsidR="009B22DB" w:rsidRDefault="009B22DB" w:rsidP="009B22DB"/>
    <w:p w:rsidR="00D1314D" w:rsidRDefault="009B22DB" w:rsidP="009B22DB">
      <w:r>
        <w:t xml:space="preserve"> Your code de-queues a message from a queue in two steps. When you call </w:t>
      </w:r>
      <w:proofErr w:type="spellStart"/>
      <w:r>
        <w:t>GetMessage</w:t>
      </w:r>
      <w:proofErr w:type="spellEnd"/>
      <w:r>
        <w:t xml:space="preserve">, you get the next message in a queue. A message returned from </w:t>
      </w:r>
      <w:proofErr w:type="spellStart"/>
      <w:r>
        <w:t>GetMessage</w:t>
      </w:r>
      <w:proofErr w:type="spellEnd"/>
      <w:r>
        <w:t xml:space="preserve"> becomes invisible to any other code reading messages from this queue. By default, this message stays invisible for 30 seconds. To finish removing the message from the queue, you must also call </w:t>
      </w:r>
      <w:proofErr w:type="spellStart"/>
      <w:r>
        <w:t>DeleteMessage</w:t>
      </w:r>
      <w:proofErr w:type="spellEnd"/>
      <w:r>
        <w:t xml:space="preserve">. This two-step process of removing a message assures that if your code fails to process a message due to hardware or </w:t>
      </w:r>
      <w:r>
        <w:lastRenderedPageBreak/>
        <w:t xml:space="preserve">software failure, another instance of your code can get the same message and try again. Your code calls </w:t>
      </w:r>
      <w:proofErr w:type="spellStart"/>
      <w:r>
        <w:t>DeleteMessage</w:t>
      </w:r>
      <w:proofErr w:type="spellEnd"/>
      <w:r>
        <w:t xml:space="preserve"> right after the message has been processed.</w:t>
      </w:r>
    </w:p>
    <w:p w:rsidR="00A51928" w:rsidRDefault="00A51928"/>
    <w:p w:rsidR="00E37697" w:rsidRDefault="00E37697"/>
    <w:p w:rsidR="00E37697" w:rsidRDefault="00E37697" w:rsidP="00E37697">
      <w:r w:rsidRPr="00E37697">
        <w:rPr>
          <w:b/>
          <w:u w:val="single"/>
        </w:rPr>
        <w:t>Service Bus</w:t>
      </w:r>
      <w:r>
        <w:t>:</w:t>
      </w:r>
    </w:p>
    <w:p w:rsidR="00AD19DD" w:rsidRDefault="007C0E52">
      <w:hyperlink r:id="rId28" w:history="1">
        <w:r w:rsidR="00C954B1" w:rsidRPr="000B5004">
          <w:rPr>
            <w:rStyle w:val="Hyperlink"/>
          </w:rPr>
          <w:t>https://docs.microsoft.com/en-us/azure/service-bus-messaging/service-bus-dotnet-get-started-with-queues</w:t>
        </w:r>
      </w:hyperlink>
    </w:p>
    <w:p w:rsidR="00C954B1" w:rsidRDefault="00080C56">
      <w:r w:rsidRPr="00080C56">
        <w:t>create a namespace:</w:t>
      </w:r>
      <w:r>
        <w:t xml:space="preserve"> </w:t>
      </w:r>
      <w:r w:rsidRPr="00080C56">
        <w:t>Create a resource</w:t>
      </w:r>
      <w:r>
        <w:t xml:space="preserve"> =&gt; </w:t>
      </w:r>
      <w:r w:rsidRPr="00080C56">
        <w:t>Integration</w:t>
      </w:r>
      <w:r>
        <w:t xml:space="preserve"> =&gt; </w:t>
      </w:r>
      <w:r w:rsidRPr="00080C56">
        <w:t>Service Bus</w:t>
      </w:r>
      <w:r>
        <w:t xml:space="preserve"> =&gt; </w:t>
      </w:r>
      <w:r w:rsidRPr="00080C56">
        <w:t>Create namespace</w:t>
      </w:r>
      <w:r>
        <w:t xml:space="preserve"> </w:t>
      </w:r>
    </w:p>
    <w:p w:rsidR="00080C56" w:rsidRDefault="001F45F3">
      <w:r w:rsidRPr="001F45F3">
        <w:t>To create further rules with more constrained rights for regular senders and receivers See Service Bus authentication and authorization</w:t>
      </w:r>
      <w:r>
        <w:t xml:space="preserve"> </w:t>
      </w:r>
      <w:hyperlink r:id="rId29" w:history="1">
        <w:r w:rsidRPr="000B5004">
          <w:rPr>
            <w:rStyle w:val="Hyperlink"/>
          </w:rPr>
          <w:t>https://docs.microsoft.com/en-us/azure/service-bus-messaging/service-bus-authentication-and-authorization</w:t>
        </w:r>
      </w:hyperlink>
    </w:p>
    <w:p w:rsidR="001F45F3" w:rsidRDefault="008734F2">
      <w:r w:rsidRPr="000C3311">
        <w:rPr>
          <w:u w:val="single"/>
        </w:rPr>
        <w:t>Shared Access Signature (SAS)</w:t>
      </w:r>
      <w:r>
        <w:t xml:space="preserve">: </w:t>
      </w:r>
      <w:r w:rsidRPr="008734F2">
        <w:t>click the newly created namespace</w:t>
      </w:r>
      <w:r>
        <w:t xml:space="preserve"> =&gt; </w:t>
      </w:r>
      <w:r w:rsidRPr="008734F2">
        <w:t>click Shared access policies</w:t>
      </w:r>
      <w:r>
        <w:t xml:space="preserve"> =&gt;</w:t>
      </w:r>
    </w:p>
    <w:p w:rsidR="008734F2" w:rsidRDefault="008734F2">
      <w:r w:rsidRPr="008734F2">
        <w:t xml:space="preserve">click </w:t>
      </w:r>
      <w:proofErr w:type="spellStart"/>
      <w:r w:rsidRPr="008734F2">
        <w:t>RootManageSharedAccessKey</w:t>
      </w:r>
      <w:proofErr w:type="spellEnd"/>
      <w:r w:rsidR="000C3311">
        <w:t xml:space="preserve"> =&gt; </w:t>
      </w:r>
      <w:r w:rsidR="000C3311" w:rsidRPr="000C3311">
        <w:t>click the copy button next to Primary Connection String</w:t>
      </w:r>
    </w:p>
    <w:p w:rsidR="000C3311" w:rsidRDefault="00180D06" w:rsidP="00180D06">
      <w:r w:rsidRPr="00180D06">
        <w:rPr>
          <w:b/>
          <w:u w:val="single"/>
        </w:rPr>
        <w:t>Create a queue</w:t>
      </w:r>
      <w:r>
        <w:t xml:space="preserve">: </w:t>
      </w:r>
      <w:r w:rsidRPr="008734F2">
        <w:t>click the newly created namespace</w:t>
      </w:r>
      <w:r>
        <w:t xml:space="preserve"> =&gt; click Queues =&gt; </w:t>
      </w:r>
      <w:r w:rsidRPr="00180D06">
        <w:t>click + Queue</w:t>
      </w:r>
      <w:r>
        <w:t xml:space="preserve"> =&gt; </w:t>
      </w:r>
      <w:r w:rsidRPr="00180D06">
        <w:t>Enter the queue Name</w:t>
      </w:r>
      <w:r>
        <w:t xml:space="preserve"> </w:t>
      </w:r>
      <w:r w:rsidR="00FC25E8">
        <w:t xml:space="preserve">=&gt; </w:t>
      </w:r>
      <w:r w:rsidR="00FC25E8" w:rsidRPr="00FC25E8">
        <w:t>click Create</w:t>
      </w:r>
    </w:p>
    <w:p w:rsidR="00FC25E8" w:rsidRDefault="000D3580" w:rsidP="00180D06">
      <w:r>
        <w:t>C</w:t>
      </w:r>
      <w:r w:rsidRPr="000D3580">
        <w:t>onsole application</w:t>
      </w:r>
      <w:r>
        <w:t xml:space="preserve"> to send messages:</w:t>
      </w:r>
    </w:p>
    <w:p w:rsidR="000D3580" w:rsidRDefault="00DF1DAA" w:rsidP="00180D06">
      <w:r w:rsidRPr="00DF1DAA">
        <w:t xml:space="preserve">Add the Service Bus </w:t>
      </w:r>
      <w:proofErr w:type="spellStart"/>
      <w:r w:rsidRPr="00DF1DAA">
        <w:t>NuGet</w:t>
      </w:r>
      <w:proofErr w:type="spellEnd"/>
      <w:r w:rsidRPr="00DF1DAA">
        <w:t xml:space="preserve"> package</w:t>
      </w:r>
      <w:r>
        <w:t xml:space="preserve"> “</w:t>
      </w:r>
      <w:proofErr w:type="spellStart"/>
      <w:proofErr w:type="gramStart"/>
      <w:r w:rsidRPr="00DF1DAA">
        <w:t>M</w:t>
      </w:r>
      <w:r>
        <w:t>icrosoft.Azure.ServiceBus</w:t>
      </w:r>
      <w:proofErr w:type="spellEnd"/>
      <w:proofErr w:type="gramEnd"/>
      <w:r>
        <w:t xml:space="preserve">” </w:t>
      </w:r>
    </w:p>
    <w:p w:rsidR="003034F3" w:rsidRDefault="003034F3" w:rsidP="003034F3">
      <w:r w:rsidRPr="003034F3">
        <w:rPr>
          <w:b/>
        </w:rPr>
        <w:t>Azure Key Vault</w:t>
      </w:r>
      <w:r>
        <w:t xml:space="preserve">: </w:t>
      </w:r>
      <w:r w:rsidRPr="003034F3">
        <w:t>Use Azure Key Vault to encrypt keys</w:t>
      </w:r>
      <w:r>
        <w:t xml:space="preserve">, </w:t>
      </w:r>
      <w:r w:rsidRPr="003034F3">
        <w:t>tokens</w:t>
      </w:r>
      <w:r>
        <w:t xml:space="preserve">, </w:t>
      </w:r>
      <w:r w:rsidRPr="003034F3">
        <w:t>certificates and small secrets like passwords</w:t>
      </w:r>
      <w:r>
        <w:t>.</w:t>
      </w:r>
      <w:r w:rsidRPr="003034F3">
        <w:t xml:space="preserve"> Applications have no direct access to keys</w:t>
      </w:r>
      <w:r>
        <w:t xml:space="preserve">. </w:t>
      </w:r>
      <w:r w:rsidRPr="003034F3">
        <w:t>Monitor and audit your key use with Azure logging – pipe logs into Azure HDInsight or your security information and event management (SIEM)</w:t>
      </w:r>
      <w:r>
        <w:t>.</w:t>
      </w:r>
    </w:p>
    <w:p w:rsidR="00CE669E" w:rsidRDefault="007C0E52" w:rsidP="003034F3">
      <w:hyperlink r:id="rId30" w:history="1">
        <w:r w:rsidR="00CE669E" w:rsidRPr="00496E9D">
          <w:rPr>
            <w:rStyle w:val="Hyperlink"/>
          </w:rPr>
          <w:t>https://docs.microsoft.com/en-au/azure/key-vault/key-vault-get-started</w:t>
        </w:r>
      </w:hyperlink>
    </w:p>
    <w:p w:rsidR="001F0B4C" w:rsidRDefault="001F0B4C" w:rsidP="003034F3">
      <w:r>
        <w:t xml:space="preserve">web app: </w:t>
      </w:r>
      <w:hyperlink r:id="rId31" w:history="1">
        <w:r w:rsidRPr="00496E9D">
          <w:rPr>
            <w:rStyle w:val="Hyperlink"/>
          </w:rPr>
          <w:t>https://docs.microsoft.com/en-us/azure/key-vault/tutorial-net-create-vault-azure-web-app</w:t>
        </w:r>
      </w:hyperlink>
    </w:p>
    <w:p w:rsidR="001F0B4C" w:rsidRDefault="001F0B4C" w:rsidP="003034F3"/>
    <w:p w:rsidR="00CE669E" w:rsidRDefault="00826AE8" w:rsidP="003034F3">
      <w:r w:rsidRPr="00826AE8">
        <w:t>Azure CLI</w:t>
      </w:r>
      <w:r>
        <w:t xml:space="preserve">: open command </w:t>
      </w:r>
    </w:p>
    <w:p w:rsidR="00826AE8" w:rsidRPr="003034F3" w:rsidRDefault="00826AE8" w:rsidP="003034F3">
      <w:proofErr w:type="spellStart"/>
      <w:r w:rsidRPr="00826AE8">
        <w:t>az</w:t>
      </w:r>
      <w:proofErr w:type="spellEnd"/>
      <w:r w:rsidRPr="00826AE8">
        <w:t xml:space="preserve"> login</w:t>
      </w:r>
    </w:p>
    <w:p w:rsidR="003034F3" w:rsidRDefault="00826AE8" w:rsidP="003034F3">
      <w:proofErr w:type="spellStart"/>
      <w:r w:rsidRPr="00826AE8">
        <w:t>az</w:t>
      </w:r>
      <w:proofErr w:type="spellEnd"/>
      <w:r w:rsidRPr="00826AE8">
        <w:t xml:space="preserve"> </w:t>
      </w:r>
      <w:proofErr w:type="spellStart"/>
      <w:r w:rsidRPr="00826AE8">
        <w:t>keyvault</w:t>
      </w:r>
      <w:proofErr w:type="spellEnd"/>
      <w:r w:rsidRPr="00826AE8">
        <w:t xml:space="preserve"> create --name "KeyVault1000" --resource-group "</w:t>
      </w:r>
      <w:proofErr w:type="spellStart"/>
      <w:r w:rsidRPr="00826AE8">
        <w:t>AzurePoc</w:t>
      </w:r>
      <w:proofErr w:type="spellEnd"/>
      <w:r w:rsidRPr="00826AE8">
        <w:t>" --location "West US"</w:t>
      </w:r>
      <w:r>
        <w:t xml:space="preserve"> </w:t>
      </w:r>
    </w:p>
    <w:p w:rsidR="00826AE8" w:rsidRDefault="00826AE8" w:rsidP="003034F3">
      <w:proofErr w:type="spellStart"/>
      <w:r w:rsidRPr="00826AE8">
        <w:t>az</w:t>
      </w:r>
      <w:proofErr w:type="spellEnd"/>
      <w:r w:rsidRPr="00826AE8">
        <w:t xml:space="preserve"> </w:t>
      </w:r>
      <w:proofErr w:type="spellStart"/>
      <w:r w:rsidRPr="00826AE8">
        <w:t>keyvault</w:t>
      </w:r>
      <w:proofErr w:type="spellEnd"/>
      <w:r w:rsidRPr="00826AE8">
        <w:t xml:space="preserve"> secret set --vault-name "KeyVault1000" --name "</w:t>
      </w:r>
      <w:proofErr w:type="spellStart"/>
      <w:r w:rsidRPr="00826AE8">
        <w:t>AppKey</w:t>
      </w:r>
      <w:proofErr w:type="spellEnd"/>
      <w:r w:rsidRPr="00826AE8">
        <w:t>" --value "password123"</w:t>
      </w:r>
    </w:p>
    <w:p w:rsidR="00826AE8" w:rsidRPr="00B96B2D" w:rsidRDefault="00B96B2D" w:rsidP="00B96B2D">
      <w:r>
        <w:t xml:space="preserve">to show/check: </w:t>
      </w:r>
      <w:proofErr w:type="spellStart"/>
      <w:r w:rsidRPr="00B96B2D">
        <w:t>az</w:t>
      </w:r>
      <w:proofErr w:type="spellEnd"/>
      <w:r w:rsidRPr="00B96B2D">
        <w:t xml:space="preserve"> </w:t>
      </w:r>
      <w:proofErr w:type="spellStart"/>
      <w:r w:rsidRPr="00B96B2D">
        <w:t>keyvault</w:t>
      </w:r>
      <w:proofErr w:type="spellEnd"/>
      <w:r w:rsidRPr="00B96B2D">
        <w:t xml:space="preserve"> secret show --name "</w:t>
      </w:r>
      <w:proofErr w:type="spellStart"/>
      <w:r w:rsidRPr="00B96B2D">
        <w:t>AppKey</w:t>
      </w:r>
      <w:proofErr w:type="spellEnd"/>
      <w:r w:rsidRPr="00B96B2D">
        <w:t>" --vault-name "KeyVault1000"</w:t>
      </w:r>
    </w:p>
    <w:p w:rsidR="00B96B2D" w:rsidRDefault="00281C51" w:rsidP="00281C51">
      <w:r>
        <w:t xml:space="preserve">Secret Identifier url: Go to </w:t>
      </w:r>
      <w:r w:rsidRPr="00281C51">
        <w:t>KeyVault1000</w:t>
      </w:r>
      <w:r>
        <w:t xml:space="preserve"> =&gt; </w:t>
      </w:r>
      <w:r w:rsidRPr="00281C51">
        <w:t>Secrets</w:t>
      </w:r>
      <w:r>
        <w:t xml:space="preserve"> =&gt; </w:t>
      </w:r>
      <w:proofErr w:type="spellStart"/>
      <w:r>
        <w:t>AppKey</w:t>
      </w:r>
      <w:proofErr w:type="spellEnd"/>
      <w:r>
        <w:t xml:space="preserve"> =&gt; Current Version =&gt; Secret Identifier </w:t>
      </w:r>
    </w:p>
    <w:p w:rsidR="001F0B4C" w:rsidRDefault="001F0B4C" w:rsidP="001F0B4C">
      <w:r>
        <w:t xml:space="preserve">Install these </w:t>
      </w:r>
      <w:proofErr w:type="spellStart"/>
      <w:r>
        <w:t>NuGet</w:t>
      </w:r>
      <w:proofErr w:type="spellEnd"/>
      <w:r>
        <w:t xml:space="preserve"> packages: “</w:t>
      </w:r>
      <w:proofErr w:type="spellStart"/>
      <w:proofErr w:type="gramStart"/>
      <w:r w:rsidRPr="001F0B4C">
        <w:t>Microsoft.Azure.Services.AppAuthentication</w:t>
      </w:r>
      <w:proofErr w:type="spellEnd"/>
      <w:proofErr w:type="gramEnd"/>
      <w:r w:rsidRPr="001F0B4C">
        <w:t>”</w:t>
      </w:r>
      <w:r>
        <w:t>, “</w:t>
      </w:r>
      <w:proofErr w:type="spellStart"/>
      <w:r w:rsidRPr="001F0B4C">
        <w:t>Microsoft.Azure.KeyVault</w:t>
      </w:r>
      <w:proofErr w:type="spellEnd"/>
      <w:r w:rsidRPr="001F0B4C">
        <w:t>”</w:t>
      </w:r>
    </w:p>
    <w:p w:rsidR="001F0B4C" w:rsidRDefault="001F0B4C" w:rsidP="001F0B4C"/>
    <w:p w:rsidR="00B96B2D" w:rsidRDefault="007104A0" w:rsidP="007104A0">
      <w:r w:rsidRPr="007104A0">
        <w:rPr>
          <w:b/>
          <w:u w:val="single"/>
        </w:rPr>
        <w:lastRenderedPageBreak/>
        <w:t>Azure Storage Explorer</w:t>
      </w:r>
      <w:r w:rsidRPr="007104A0">
        <w:t>: with Azure Storage Explorer manage the contents of your storage account with Azure Storage Explorer. Upload, download, and manage blobs, files, queues, tables, and Cosmos DB entities.</w:t>
      </w:r>
    </w:p>
    <w:p w:rsidR="009A7D69" w:rsidRDefault="009A7D69" w:rsidP="007104A0"/>
    <w:p w:rsidR="009A7D69" w:rsidRDefault="009A7D69" w:rsidP="007104A0">
      <w:r w:rsidRPr="0086707D">
        <w:rPr>
          <w:b/>
          <w:u w:val="single"/>
        </w:rPr>
        <w:t>Secret Manager tool</w:t>
      </w:r>
      <w:r w:rsidR="0086707D" w:rsidRPr="0086707D">
        <w:rPr>
          <w:b/>
        </w:rPr>
        <w:t>:</w:t>
      </w:r>
      <w:r w:rsidRPr="009A7D69">
        <w:t xml:space="preserve"> stores sensitive data for development work outside of your project tree. This approach helps prevent the accidental sharing of app secrets within source code.</w:t>
      </w:r>
    </w:p>
    <w:p w:rsidR="009A7D69" w:rsidRDefault="007C0E52" w:rsidP="007104A0">
      <w:hyperlink r:id="rId32" w:history="1">
        <w:r w:rsidR="0086707D" w:rsidRPr="00545605">
          <w:rPr>
            <w:rStyle w:val="Hyperlink"/>
          </w:rPr>
          <w:t>https://docs.microsoft.com/en-au/aspnet/core/security/app-secrets?view=aspnetcore-2.2&amp;tabs=windows</w:t>
        </w:r>
      </w:hyperlink>
    </w:p>
    <w:p w:rsidR="0086707D" w:rsidRDefault="0086707D" w:rsidP="007104A0"/>
    <w:p w:rsidR="007104A0" w:rsidRDefault="007104A0" w:rsidP="007104A0"/>
    <w:p w:rsidR="00AA2040" w:rsidRDefault="00AA2040" w:rsidP="007104A0">
      <w:proofErr w:type="spellStart"/>
      <w:r w:rsidRPr="00AA2040">
        <w:rPr>
          <w:b/>
          <w:u w:val="single"/>
        </w:rPr>
        <w:t>Redis</w:t>
      </w:r>
      <w:proofErr w:type="spellEnd"/>
      <w:r w:rsidRPr="00AA2040">
        <w:rPr>
          <w:b/>
          <w:u w:val="single"/>
        </w:rPr>
        <w:t xml:space="preserve"> Caches</w:t>
      </w:r>
      <w:r>
        <w:t xml:space="preserve">: </w:t>
      </w:r>
      <w:r w:rsidR="00801E71">
        <w:t xml:space="preserve"> </w:t>
      </w:r>
      <w:hyperlink r:id="rId33" w:history="1">
        <w:r w:rsidR="00801E71" w:rsidRPr="00545605">
          <w:rPr>
            <w:rStyle w:val="Hyperlink"/>
          </w:rPr>
          <w:t>https://docs.microsoft.com/en-au/azure/azure-cache-for-redis/</w:t>
        </w:r>
      </w:hyperlink>
      <w:r w:rsidR="00801E71">
        <w:t xml:space="preserve"> </w:t>
      </w:r>
    </w:p>
    <w:p w:rsidR="00AA2040" w:rsidRDefault="007C0E52" w:rsidP="007104A0">
      <w:hyperlink r:id="rId34" w:history="1">
        <w:r w:rsidR="00801E71" w:rsidRPr="00545605">
          <w:rPr>
            <w:rStyle w:val="Hyperlink"/>
          </w:rPr>
          <w:t>https://docs.microsoft.com/en-us/azure/azure-cache-for-redis/cache-web-app-howto</w:t>
        </w:r>
      </w:hyperlink>
      <w:r w:rsidR="00801E71">
        <w:t xml:space="preserve"> </w:t>
      </w:r>
    </w:p>
    <w:p w:rsidR="00C66964" w:rsidRDefault="00C66964" w:rsidP="00C66964">
      <w:r>
        <w:t xml:space="preserve">Videos: </w:t>
      </w:r>
      <w:hyperlink r:id="rId35" w:history="1">
        <w:r w:rsidRPr="00545605">
          <w:rPr>
            <w:rStyle w:val="Hyperlink"/>
          </w:rPr>
          <w:t>https://www.youtube.com/results?search_query=azure+redis+cache</w:t>
        </w:r>
      </w:hyperlink>
      <w:r>
        <w:t xml:space="preserve"> </w:t>
      </w:r>
    </w:p>
    <w:p w:rsidR="00C66964" w:rsidRDefault="00C66964" w:rsidP="007104A0"/>
    <w:p w:rsidR="00801E71" w:rsidRDefault="008F6671" w:rsidP="007104A0">
      <w:r w:rsidRPr="008F6671">
        <w:t xml:space="preserve">ASP.NET Session State Provider for Azure Cache for </w:t>
      </w:r>
      <w:proofErr w:type="spellStart"/>
      <w:r w:rsidRPr="008F6671">
        <w:t>Redis</w:t>
      </w:r>
      <w:proofErr w:type="spellEnd"/>
      <w:r>
        <w:t xml:space="preserve">: </w:t>
      </w:r>
      <w:hyperlink r:id="rId36" w:history="1">
        <w:r w:rsidRPr="00545605">
          <w:rPr>
            <w:rStyle w:val="Hyperlink"/>
          </w:rPr>
          <w:t>https://docs.microsoft.com/en-us/azure/azure-cache-for-redis/cache-aspnet-session-state-provider</w:t>
        </w:r>
      </w:hyperlink>
      <w:r>
        <w:t xml:space="preserve"> </w:t>
      </w:r>
    </w:p>
    <w:p w:rsidR="00AA2040" w:rsidRDefault="00022A87" w:rsidP="00022A87">
      <w:r>
        <w:t xml:space="preserve">Azure Cache for </w:t>
      </w:r>
      <w:proofErr w:type="spellStart"/>
      <w:r>
        <w:t>Redis</w:t>
      </w:r>
      <w:proofErr w:type="spellEnd"/>
      <w:r>
        <w:t xml:space="preserve"> can cache both .NET objects and primitive data types (</w:t>
      </w:r>
      <w:r w:rsidRPr="00022A87">
        <w:t>basic data types</w:t>
      </w:r>
      <w:r>
        <w:t xml:space="preserve"> like </w:t>
      </w:r>
      <w:proofErr w:type="spellStart"/>
      <w:r>
        <w:t>int</w:t>
      </w:r>
      <w:proofErr w:type="spellEnd"/>
      <w:r>
        <w:t>, string</w:t>
      </w:r>
      <w:r w:rsidRPr="00022A87">
        <w:t>)</w:t>
      </w:r>
      <w:r>
        <w:t>, but before a .NET object can be cached it must be serialized</w:t>
      </w:r>
      <w:r w:rsidR="00CC5CB6">
        <w:t xml:space="preserve">. Use </w:t>
      </w:r>
      <w:proofErr w:type="spellStart"/>
      <w:r w:rsidR="00CC5CB6" w:rsidRPr="00CC5CB6">
        <w:t>JsonConvert.SerializeObject</w:t>
      </w:r>
      <w:proofErr w:type="spellEnd"/>
      <w:r w:rsidR="00CC5CB6">
        <w:t>(</w:t>
      </w:r>
      <w:proofErr w:type="spellStart"/>
      <w:r w:rsidR="00CC5CB6">
        <w:t>obj</w:t>
      </w:r>
      <w:proofErr w:type="spellEnd"/>
      <w:r w:rsidR="00CC5CB6">
        <w:t xml:space="preserve">) and </w:t>
      </w:r>
      <w:proofErr w:type="spellStart"/>
      <w:r w:rsidR="00CC5CB6" w:rsidRPr="00CC5CB6">
        <w:t>JsonConvert.DeserializeObject</w:t>
      </w:r>
      <w:proofErr w:type="spellEnd"/>
      <w:r w:rsidR="00CC5CB6">
        <w:t>&lt;type&gt;(</w:t>
      </w:r>
      <w:proofErr w:type="spellStart"/>
      <w:r w:rsidR="00CC5CB6">
        <w:t>obj</w:t>
      </w:r>
      <w:proofErr w:type="spellEnd"/>
      <w:r w:rsidR="00CC5CB6">
        <w:t>)</w:t>
      </w:r>
      <w:r w:rsidR="004A2BD6">
        <w:t>.</w:t>
      </w:r>
    </w:p>
    <w:p w:rsidR="004A2BD6" w:rsidRDefault="00DC46BA" w:rsidP="00022A87">
      <w:r w:rsidRPr="00DC46BA">
        <w:t xml:space="preserve">to set or get a string value use </w:t>
      </w:r>
      <w:proofErr w:type="spellStart"/>
      <w:r w:rsidRPr="00DC46BA">
        <w:t>StringSet</w:t>
      </w:r>
      <w:proofErr w:type="spellEnd"/>
      <w:r w:rsidRPr="00DC46BA">
        <w:t xml:space="preserve"> or </w:t>
      </w:r>
      <w:proofErr w:type="spellStart"/>
      <w:r w:rsidRPr="00DC46BA">
        <w:t>StringGet</w:t>
      </w:r>
      <w:proofErr w:type="spellEnd"/>
      <w:r w:rsidRPr="00DC46BA">
        <w:t xml:space="preserve"> methods</w:t>
      </w:r>
      <w:r w:rsidR="00E26DB3">
        <w:t>.</w:t>
      </w:r>
    </w:p>
    <w:p w:rsidR="00E26DB3" w:rsidRDefault="00E26DB3" w:rsidP="00022A87">
      <w:r w:rsidRPr="00E26DB3">
        <w:t>Locate your cache instance and your application in the same region.</w:t>
      </w:r>
    </w:p>
    <w:p w:rsidR="00E26DB3" w:rsidRDefault="003A638E" w:rsidP="00022A87">
      <w:proofErr w:type="spellStart"/>
      <w:r w:rsidRPr="003A638E">
        <w:t>Redis</w:t>
      </w:r>
      <w:proofErr w:type="spellEnd"/>
      <w:r w:rsidRPr="003A638E">
        <w:t xml:space="preserve"> works best with smaller values</w:t>
      </w:r>
      <w:r w:rsidR="00A43843">
        <w:t>.</w:t>
      </w:r>
    </w:p>
    <w:p w:rsidR="00CE6814" w:rsidRDefault="00CE6814" w:rsidP="00022A87">
      <w:r w:rsidRPr="00CE6814">
        <w:t>Reuse connections - Creating new connections is expensive and increases latency, so reuse connections as much as possible</w:t>
      </w:r>
      <w:r>
        <w:t>.</w:t>
      </w:r>
    </w:p>
    <w:p w:rsidR="000C0CEF" w:rsidRPr="000C0CEF" w:rsidRDefault="000C0CEF" w:rsidP="000C0CEF">
      <w:r w:rsidRPr="000C0CEF">
        <w:t>Set an expiration value on your keys.</w:t>
      </w:r>
      <w:r>
        <w:t xml:space="preserve"> </w:t>
      </w:r>
      <w:r w:rsidRPr="000C0CEF">
        <w:t xml:space="preserve">See the Expire and </w:t>
      </w:r>
      <w:proofErr w:type="spellStart"/>
      <w:r w:rsidRPr="000C0CEF">
        <w:t>ExpireAt</w:t>
      </w:r>
      <w:proofErr w:type="spellEnd"/>
      <w:r w:rsidRPr="000C0CEF">
        <w:t xml:space="preserve"> commands for more details.</w:t>
      </w:r>
    </w:p>
    <w:p w:rsidR="00396BA8" w:rsidRDefault="000C0CEF" w:rsidP="007104A0">
      <w:r>
        <w:t xml:space="preserve"> </w:t>
      </w:r>
      <w:r w:rsidR="00396BA8" w:rsidRPr="00396BA8">
        <w:t xml:space="preserve">Install-Package </w:t>
      </w:r>
      <w:proofErr w:type="spellStart"/>
      <w:r w:rsidR="00396BA8" w:rsidRPr="00396BA8">
        <w:t>StackExchange.Redis</w:t>
      </w:r>
      <w:proofErr w:type="spellEnd"/>
    </w:p>
    <w:p w:rsidR="00FE6603" w:rsidRDefault="00FE6603" w:rsidP="007104A0"/>
    <w:p w:rsidR="00FE6603" w:rsidRPr="00FE6603" w:rsidRDefault="00FE6603" w:rsidP="00FE6603">
      <w:proofErr w:type="spellStart"/>
      <w:r w:rsidRPr="00FE6603">
        <w:rPr>
          <w:b/>
          <w:u w:val="single"/>
        </w:rPr>
        <w:t>Redis</w:t>
      </w:r>
      <w:proofErr w:type="spellEnd"/>
      <w:r w:rsidRPr="00FE6603">
        <w:rPr>
          <w:b/>
          <w:u w:val="single"/>
        </w:rPr>
        <w:t xml:space="preserve"> </w:t>
      </w:r>
      <w:r>
        <w:rPr>
          <w:b/>
          <w:u w:val="single"/>
        </w:rPr>
        <w:t>S</w:t>
      </w:r>
      <w:r w:rsidRPr="00FE6603">
        <w:rPr>
          <w:b/>
          <w:u w:val="single"/>
        </w:rPr>
        <w:t xml:space="preserve">ession </w:t>
      </w:r>
      <w:r>
        <w:rPr>
          <w:b/>
          <w:u w:val="single"/>
        </w:rPr>
        <w:t>S</w:t>
      </w:r>
      <w:r w:rsidRPr="00FE6603">
        <w:rPr>
          <w:b/>
          <w:u w:val="single"/>
        </w:rPr>
        <w:t xml:space="preserve">tate </w:t>
      </w:r>
      <w:r>
        <w:rPr>
          <w:b/>
          <w:u w:val="single"/>
        </w:rPr>
        <w:t>P</w:t>
      </w:r>
      <w:r w:rsidRPr="00FE6603">
        <w:rPr>
          <w:b/>
          <w:u w:val="single"/>
        </w:rPr>
        <w:t>rovider</w:t>
      </w:r>
      <w:r>
        <w:t xml:space="preserve">: </w:t>
      </w:r>
      <w:r w:rsidR="00D90BC1" w:rsidRPr="00D90BC1">
        <w:t>Store ASP.NET session state in the cache</w:t>
      </w:r>
      <w:r w:rsidR="00D90BC1">
        <w:t xml:space="preserve">. </w:t>
      </w:r>
    </w:p>
    <w:p w:rsidR="00396BA8" w:rsidRDefault="007C0E52" w:rsidP="007104A0">
      <w:hyperlink r:id="rId37" w:history="1">
        <w:r w:rsidR="00117D7F" w:rsidRPr="00545605">
          <w:rPr>
            <w:rStyle w:val="Hyperlink"/>
          </w:rPr>
          <w:t>https://docs.microsoft.com/en-us/azure/azure-cache-for-redis/cache-aspnet-session-state-provider</w:t>
        </w:r>
      </w:hyperlink>
      <w:r w:rsidR="00117D7F">
        <w:t xml:space="preserve"> </w:t>
      </w:r>
    </w:p>
    <w:p w:rsidR="00AA2040" w:rsidRDefault="00340745" w:rsidP="007104A0">
      <w:r w:rsidRPr="00340745">
        <w:t xml:space="preserve">Azure Cache for </w:t>
      </w:r>
      <w:proofErr w:type="spellStart"/>
      <w:r w:rsidRPr="00340745">
        <w:t>Redis</w:t>
      </w:r>
      <w:proofErr w:type="spellEnd"/>
      <w:r w:rsidRPr="00340745">
        <w:t xml:space="preserve"> provides a session state provider that you can use to store your session state in-memory with Azure Cache for </w:t>
      </w:r>
      <w:proofErr w:type="spellStart"/>
      <w:r w:rsidRPr="00340745">
        <w:t>Redis</w:t>
      </w:r>
      <w:proofErr w:type="spellEnd"/>
      <w:r w:rsidRPr="00340745">
        <w:t xml:space="preserve"> instead of a SQL Server database.</w:t>
      </w:r>
    </w:p>
    <w:p w:rsidR="00452B6A" w:rsidRDefault="00452B6A" w:rsidP="00452B6A">
      <w:r>
        <w:t xml:space="preserve">Create Asp.Net Web App =&gt; Cloud =&gt; Asp.Net Web App (.Net Framework </w:t>
      </w:r>
      <w:r w:rsidRPr="00452B6A">
        <w:t>Standard</w:t>
      </w:r>
      <w:r>
        <w:t>) =&gt; MVC</w:t>
      </w:r>
    </w:p>
    <w:p w:rsidR="00D90BC1" w:rsidRDefault="00D90BC1" w:rsidP="007104A0">
      <w:r w:rsidRPr="00D90BC1">
        <w:t xml:space="preserve">Install-Package </w:t>
      </w:r>
      <w:proofErr w:type="spellStart"/>
      <w:proofErr w:type="gramStart"/>
      <w:r w:rsidRPr="00D90BC1">
        <w:t>Microsoft.Web.RedisSessionStateProvider</w:t>
      </w:r>
      <w:proofErr w:type="spellEnd"/>
      <w:proofErr w:type="gramEnd"/>
    </w:p>
    <w:p w:rsidR="00D90BC1" w:rsidRDefault="00D90BC1" w:rsidP="007104A0"/>
    <w:p w:rsidR="00D56117" w:rsidRDefault="00D56117" w:rsidP="00D56117"/>
    <w:p w:rsidR="00452B6A" w:rsidRDefault="00D56117" w:rsidP="00D56117">
      <w:r w:rsidRPr="00D56117">
        <w:rPr>
          <w:b/>
        </w:rPr>
        <w:t xml:space="preserve">In </w:t>
      </w:r>
      <w:proofErr w:type="spellStart"/>
      <w:r w:rsidRPr="00D56117">
        <w:rPr>
          <w:b/>
        </w:rPr>
        <w:t>Proc</w:t>
      </w:r>
      <w:proofErr w:type="spellEnd"/>
      <w:r>
        <w:t xml:space="preserve"> – This is the default very basic Session mode which uses the Web Server itself to handle Session State. This is faster than other modes.</w:t>
      </w:r>
    </w:p>
    <w:p w:rsidR="00EC6F31" w:rsidRDefault="00EC6F31" w:rsidP="00D56117"/>
    <w:p w:rsidR="00EC6F31" w:rsidRDefault="00EC6F31" w:rsidP="00D56117">
      <w:r w:rsidRPr="00EC6F31">
        <w:rPr>
          <w:b/>
          <w:u w:val="single"/>
        </w:rPr>
        <w:t>Create a SQL database</w:t>
      </w:r>
      <w:r>
        <w:rPr>
          <w:rFonts w:hint="eastAsia"/>
        </w:rPr>
        <w:t>:</w:t>
      </w:r>
    </w:p>
    <w:p w:rsidR="00EC6F31" w:rsidRDefault="007C0E52" w:rsidP="00D56117">
      <w:hyperlink r:id="rId38" w:history="1">
        <w:r w:rsidR="00E640BA" w:rsidRPr="00A8714D">
          <w:rPr>
            <w:rStyle w:val="Hyperlink"/>
          </w:rPr>
          <w:t>https://docs.microsoft.com/en-au/azure/sql-database/sql-database-get-started-portal?WT.mc_id=gallery</w:t>
        </w:r>
      </w:hyperlink>
    </w:p>
    <w:p w:rsidR="00E640BA" w:rsidRDefault="005E7847" w:rsidP="00D56117">
      <w:r w:rsidRPr="005E7847">
        <w:t>use the built-in query tool in the Azure portal to connect to the database and query the data.</w:t>
      </w:r>
    </w:p>
    <w:p w:rsidR="002533B4" w:rsidRDefault="002533B4" w:rsidP="00D56117">
      <w:r w:rsidRPr="002533B4">
        <w:t>On the SQL Database page for your database, select Query editor (preview) in the left menu.</w:t>
      </w:r>
    </w:p>
    <w:p w:rsidR="002533B4" w:rsidRDefault="002533B4" w:rsidP="00D56117"/>
    <w:p w:rsidR="005E7847" w:rsidRDefault="00572394" w:rsidP="00D56117">
      <w:r w:rsidRPr="00572394">
        <w:t>Configure and manage Azure Active Directory authentication with SQL</w:t>
      </w:r>
      <w:r>
        <w:t>:</w:t>
      </w:r>
    </w:p>
    <w:p w:rsidR="00572394" w:rsidRDefault="007C0E52" w:rsidP="00D56117">
      <w:hyperlink r:id="rId39" w:history="1">
        <w:r w:rsidR="00572394" w:rsidRPr="00A8714D">
          <w:rPr>
            <w:rStyle w:val="Hyperlink"/>
          </w:rPr>
          <w:t>https://docs.microsoft.com/en-au/azure/sql-database/sql-database-aad-authentication-configure</w:t>
        </w:r>
      </w:hyperlink>
    </w:p>
    <w:p w:rsidR="00572394" w:rsidRDefault="00572394" w:rsidP="006208D4">
      <w:r>
        <w:t xml:space="preserve">Server: </w:t>
      </w:r>
      <w:r w:rsidRPr="00572394">
        <w:t>tcp:sqlserver000poc.database.windows.net,1433</w:t>
      </w:r>
      <w:r w:rsidR="006208D4" w:rsidRPr="006208D4">
        <w:t>After you create a server-level firewall rule, you can connect and query your database using several different tools and languages.</w:t>
      </w:r>
    </w:p>
    <w:p w:rsidR="006208D4" w:rsidRDefault="006208D4" w:rsidP="006208D4">
      <w:r w:rsidRPr="006208D4">
        <w:t>Use SQL Server Management Studio to connect and query an Azure SQL database</w:t>
      </w:r>
      <w:r>
        <w:t xml:space="preserve"> </w:t>
      </w:r>
      <w:hyperlink r:id="rId40" w:history="1">
        <w:r w:rsidRPr="00A8714D">
          <w:rPr>
            <w:rStyle w:val="Hyperlink"/>
          </w:rPr>
          <w:t>https://docs.microsoft.com/en-au/azure/sql-database/sql-database-connect-query-ssms</w:t>
        </w:r>
      </w:hyperlink>
      <w:r>
        <w:t xml:space="preserve"> </w:t>
      </w:r>
    </w:p>
    <w:p w:rsidR="006208D4" w:rsidRDefault="006208D4" w:rsidP="006208D4"/>
    <w:p w:rsidR="00AA690D" w:rsidRDefault="00AA690D" w:rsidP="00AA690D">
      <w:r w:rsidRPr="00AA690D">
        <w:t>SQL Database communicates over port 1433.</w:t>
      </w:r>
      <w:r>
        <w:t xml:space="preserve"> </w:t>
      </w:r>
      <w:r w:rsidRPr="00AA690D">
        <w:t>you can't connect to your Azure SQL Database server unless your IT department opens port 1433.</w:t>
      </w:r>
      <w:r>
        <w:t xml:space="preserve"> </w:t>
      </w:r>
    </w:p>
    <w:p w:rsidR="00AA690D" w:rsidRDefault="00AA690D" w:rsidP="00AA690D"/>
    <w:p w:rsidR="0065757F" w:rsidRDefault="0065757F" w:rsidP="00AA690D">
      <w:r w:rsidRPr="0065757F">
        <w:rPr>
          <w:b/>
        </w:rPr>
        <w:t>Configuring Azure Active Directory</w:t>
      </w:r>
      <w:r>
        <w:t>:</w:t>
      </w:r>
    </w:p>
    <w:p w:rsidR="000C6063" w:rsidRDefault="007C0E52" w:rsidP="00AA690D">
      <w:hyperlink r:id="rId41" w:history="1">
        <w:r w:rsidR="000C6063" w:rsidRPr="00A8714D">
          <w:rPr>
            <w:rStyle w:val="Hyperlink"/>
          </w:rPr>
          <w:t>https://www.youtube.com/watch?v=-FAgc6a4XjU</w:t>
        </w:r>
      </w:hyperlink>
    </w:p>
    <w:p w:rsidR="000C6063" w:rsidRPr="00AA690D" w:rsidRDefault="000C6063" w:rsidP="00AA690D"/>
    <w:sectPr w:rsidR="000C6063" w:rsidRPr="00AA6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05E5"/>
    <w:multiLevelType w:val="hybridMultilevel"/>
    <w:tmpl w:val="8EA6E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9924B1"/>
    <w:multiLevelType w:val="hybridMultilevel"/>
    <w:tmpl w:val="A476CFBE"/>
    <w:lvl w:ilvl="0" w:tplc="C45CABE2">
      <w:numFmt w:val="bullet"/>
      <w:lvlText w:val=""/>
      <w:lvlJc w:val="left"/>
      <w:pPr>
        <w:ind w:left="405" w:hanging="360"/>
      </w:pPr>
      <w:rPr>
        <w:rFonts w:ascii="Wingdings" w:eastAsiaTheme="minorHAnsi" w:hAnsi="Wingdings"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82"/>
    <w:rsid w:val="000159C8"/>
    <w:rsid w:val="00022A87"/>
    <w:rsid w:val="00027EE4"/>
    <w:rsid w:val="000305A0"/>
    <w:rsid w:val="00035F97"/>
    <w:rsid w:val="00046515"/>
    <w:rsid w:val="00050B0F"/>
    <w:rsid w:val="000546C9"/>
    <w:rsid w:val="00061B17"/>
    <w:rsid w:val="00062324"/>
    <w:rsid w:val="00080C56"/>
    <w:rsid w:val="000B052C"/>
    <w:rsid w:val="000B3B15"/>
    <w:rsid w:val="000B59D5"/>
    <w:rsid w:val="000C0CEF"/>
    <w:rsid w:val="000C3311"/>
    <w:rsid w:val="000C6063"/>
    <w:rsid w:val="000D3580"/>
    <w:rsid w:val="000E2FDE"/>
    <w:rsid w:val="000F42A6"/>
    <w:rsid w:val="00107841"/>
    <w:rsid w:val="00110042"/>
    <w:rsid w:val="0011252F"/>
    <w:rsid w:val="001128DD"/>
    <w:rsid w:val="00117D7F"/>
    <w:rsid w:val="0015787F"/>
    <w:rsid w:val="00180D06"/>
    <w:rsid w:val="001A4BD3"/>
    <w:rsid w:val="001B37D5"/>
    <w:rsid w:val="001B7FDB"/>
    <w:rsid w:val="001D17B2"/>
    <w:rsid w:val="001D5194"/>
    <w:rsid w:val="001E0DE6"/>
    <w:rsid w:val="001E5946"/>
    <w:rsid w:val="001F0B4C"/>
    <w:rsid w:val="001F45F3"/>
    <w:rsid w:val="00203A41"/>
    <w:rsid w:val="00215FEB"/>
    <w:rsid w:val="002250F2"/>
    <w:rsid w:val="002533B4"/>
    <w:rsid w:val="00281C51"/>
    <w:rsid w:val="0029075E"/>
    <w:rsid w:val="002E4F87"/>
    <w:rsid w:val="003034F3"/>
    <w:rsid w:val="00304DC5"/>
    <w:rsid w:val="00316A67"/>
    <w:rsid w:val="003222C6"/>
    <w:rsid w:val="00340745"/>
    <w:rsid w:val="00342BC7"/>
    <w:rsid w:val="00396BA8"/>
    <w:rsid w:val="003A638E"/>
    <w:rsid w:val="003B7533"/>
    <w:rsid w:val="00410E27"/>
    <w:rsid w:val="004160C4"/>
    <w:rsid w:val="004441C8"/>
    <w:rsid w:val="00452B6A"/>
    <w:rsid w:val="00474271"/>
    <w:rsid w:val="00477598"/>
    <w:rsid w:val="00492F25"/>
    <w:rsid w:val="004A2BD6"/>
    <w:rsid w:val="004D385B"/>
    <w:rsid w:val="004D389E"/>
    <w:rsid w:val="004E793A"/>
    <w:rsid w:val="005471CD"/>
    <w:rsid w:val="00560CA2"/>
    <w:rsid w:val="00562B6B"/>
    <w:rsid w:val="00572394"/>
    <w:rsid w:val="00593E4D"/>
    <w:rsid w:val="005D21B5"/>
    <w:rsid w:val="005D5523"/>
    <w:rsid w:val="005E7847"/>
    <w:rsid w:val="005F7E0B"/>
    <w:rsid w:val="006208D4"/>
    <w:rsid w:val="0062282C"/>
    <w:rsid w:val="00622CF2"/>
    <w:rsid w:val="00652E8E"/>
    <w:rsid w:val="00654F63"/>
    <w:rsid w:val="0065757F"/>
    <w:rsid w:val="00664087"/>
    <w:rsid w:val="00683B90"/>
    <w:rsid w:val="00685102"/>
    <w:rsid w:val="006953CC"/>
    <w:rsid w:val="006A347A"/>
    <w:rsid w:val="006C68BA"/>
    <w:rsid w:val="0070176B"/>
    <w:rsid w:val="00706671"/>
    <w:rsid w:val="007104A0"/>
    <w:rsid w:val="007113AC"/>
    <w:rsid w:val="0073419C"/>
    <w:rsid w:val="007926A8"/>
    <w:rsid w:val="007970B5"/>
    <w:rsid w:val="007A6D22"/>
    <w:rsid w:val="007C0E52"/>
    <w:rsid w:val="007C2DA6"/>
    <w:rsid w:val="007F2222"/>
    <w:rsid w:val="008013F7"/>
    <w:rsid w:val="00801E71"/>
    <w:rsid w:val="0081346B"/>
    <w:rsid w:val="00826AE8"/>
    <w:rsid w:val="00864E23"/>
    <w:rsid w:val="0086707D"/>
    <w:rsid w:val="00867444"/>
    <w:rsid w:val="008734F2"/>
    <w:rsid w:val="00875D82"/>
    <w:rsid w:val="00881595"/>
    <w:rsid w:val="008A18F5"/>
    <w:rsid w:val="008A3444"/>
    <w:rsid w:val="008A5746"/>
    <w:rsid w:val="008B0CAC"/>
    <w:rsid w:val="008B37F2"/>
    <w:rsid w:val="008F6671"/>
    <w:rsid w:val="008F6F55"/>
    <w:rsid w:val="00947942"/>
    <w:rsid w:val="00952730"/>
    <w:rsid w:val="00971ED3"/>
    <w:rsid w:val="00981927"/>
    <w:rsid w:val="009A7D69"/>
    <w:rsid w:val="009B22DB"/>
    <w:rsid w:val="009E3A01"/>
    <w:rsid w:val="009F27AA"/>
    <w:rsid w:val="009F5378"/>
    <w:rsid w:val="00A02E35"/>
    <w:rsid w:val="00A041E3"/>
    <w:rsid w:val="00A11E8A"/>
    <w:rsid w:val="00A37A32"/>
    <w:rsid w:val="00A43843"/>
    <w:rsid w:val="00A51928"/>
    <w:rsid w:val="00A74D8F"/>
    <w:rsid w:val="00A82EB8"/>
    <w:rsid w:val="00AA2040"/>
    <w:rsid w:val="00AA690D"/>
    <w:rsid w:val="00AC5D55"/>
    <w:rsid w:val="00AD6A3B"/>
    <w:rsid w:val="00B03028"/>
    <w:rsid w:val="00B04BF4"/>
    <w:rsid w:val="00B16F04"/>
    <w:rsid w:val="00B96B2D"/>
    <w:rsid w:val="00BA1808"/>
    <w:rsid w:val="00BA707B"/>
    <w:rsid w:val="00BD4F5E"/>
    <w:rsid w:val="00C03102"/>
    <w:rsid w:val="00C059AD"/>
    <w:rsid w:val="00C139DE"/>
    <w:rsid w:val="00C4001B"/>
    <w:rsid w:val="00C41D10"/>
    <w:rsid w:val="00C66964"/>
    <w:rsid w:val="00C9240F"/>
    <w:rsid w:val="00C954B1"/>
    <w:rsid w:val="00CC5CB6"/>
    <w:rsid w:val="00CE669E"/>
    <w:rsid w:val="00CE6814"/>
    <w:rsid w:val="00D06349"/>
    <w:rsid w:val="00D06B08"/>
    <w:rsid w:val="00D1314D"/>
    <w:rsid w:val="00D15708"/>
    <w:rsid w:val="00D3236F"/>
    <w:rsid w:val="00D3469A"/>
    <w:rsid w:val="00D56117"/>
    <w:rsid w:val="00D6785A"/>
    <w:rsid w:val="00D842BF"/>
    <w:rsid w:val="00D870DA"/>
    <w:rsid w:val="00D90BC1"/>
    <w:rsid w:val="00D90E76"/>
    <w:rsid w:val="00DA521B"/>
    <w:rsid w:val="00DA7539"/>
    <w:rsid w:val="00DB37DB"/>
    <w:rsid w:val="00DB43DA"/>
    <w:rsid w:val="00DC46BA"/>
    <w:rsid w:val="00DD1E0A"/>
    <w:rsid w:val="00DD38A8"/>
    <w:rsid w:val="00DF0D35"/>
    <w:rsid w:val="00DF1DAA"/>
    <w:rsid w:val="00E04C45"/>
    <w:rsid w:val="00E26DB3"/>
    <w:rsid w:val="00E37697"/>
    <w:rsid w:val="00E640BA"/>
    <w:rsid w:val="00E73BEF"/>
    <w:rsid w:val="00EB347D"/>
    <w:rsid w:val="00EC1210"/>
    <w:rsid w:val="00EC474B"/>
    <w:rsid w:val="00EC6F31"/>
    <w:rsid w:val="00EE773C"/>
    <w:rsid w:val="00EF569F"/>
    <w:rsid w:val="00F22311"/>
    <w:rsid w:val="00F26982"/>
    <w:rsid w:val="00F30B5C"/>
    <w:rsid w:val="00F32A08"/>
    <w:rsid w:val="00F955B0"/>
    <w:rsid w:val="00FC25E8"/>
    <w:rsid w:val="00FE209E"/>
    <w:rsid w:val="00FE6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5F10"/>
  <w15:chartTrackingRefBased/>
  <w15:docId w15:val="{E013E442-7AEB-4BFC-ADF0-FEB824A9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4B1"/>
    <w:rPr>
      <w:color w:val="0563C1" w:themeColor="hyperlink"/>
      <w:u w:val="single"/>
    </w:rPr>
  </w:style>
  <w:style w:type="paragraph" w:styleId="ListParagraph">
    <w:name w:val="List Paragraph"/>
    <w:basedOn w:val="Normal"/>
    <w:uiPriority w:val="34"/>
    <w:qFormat/>
    <w:rsid w:val="008A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27100">
      <w:bodyDiv w:val="1"/>
      <w:marLeft w:val="0"/>
      <w:marRight w:val="0"/>
      <w:marTop w:val="0"/>
      <w:marBottom w:val="0"/>
      <w:divBdr>
        <w:top w:val="none" w:sz="0" w:space="0" w:color="auto"/>
        <w:left w:val="none" w:sz="0" w:space="0" w:color="auto"/>
        <w:bottom w:val="none" w:sz="0" w:space="0" w:color="auto"/>
        <w:right w:val="none" w:sz="0" w:space="0" w:color="auto"/>
      </w:divBdr>
      <w:divsChild>
        <w:div w:id="487867399">
          <w:marLeft w:val="0"/>
          <w:marRight w:val="0"/>
          <w:marTop w:val="0"/>
          <w:marBottom w:val="0"/>
          <w:divBdr>
            <w:top w:val="none" w:sz="0" w:space="0" w:color="auto"/>
            <w:left w:val="none" w:sz="0" w:space="0" w:color="auto"/>
            <w:bottom w:val="none" w:sz="0" w:space="0" w:color="auto"/>
            <w:right w:val="none" w:sz="0" w:space="0" w:color="auto"/>
          </w:divBdr>
          <w:divsChild>
            <w:div w:id="1392534192">
              <w:marLeft w:val="0"/>
              <w:marRight w:val="0"/>
              <w:marTop w:val="0"/>
              <w:marBottom w:val="0"/>
              <w:divBdr>
                <w:top w:val="none" w:sz="0" w:space="0" w:color="auto"/>
                <w:left w:val="none" w:sz="0" w:space="0" w:color="auto"/>
                <w:bottom w:val="none" w:sz="0" w:space="0" w:color="auto"/>
                <w:right w:val="none" w:sz="0" w:space="0" w:color="auto"/>
              </w:divBdr>
              <w:divsChild>
                <w:div w:id="542179520">
                  <w:marLeft w:val="0"/>
                  <w:marRight w:val="0"/>
                  <w:marTop w:val="0"/>
                  <w:marBottom w:val="0"/>
                  <w:divBdr>
                    <w:top w:val="none" w:sz="0" w:space="0" w:color="auto"/>
                    <w:left w:val="none" w:sz="0" w:space="0" w:color="auto"/>
                    <w:bottom w:val="none" w:sz="0" w:space="0" w:color="auto"/>
                    <w:right w:val="none" w:sz="0" w:space="0" w:color="auto"/>
                  </w:divBdr>
                  <w:divsChild>
                    <w:div w:id="216548951">
                      <w:marLeft w:val="0"/>
                      <w:marRight w:val="0"/>
                      <w:marTop w:val="0"/>
                      <w:marBottom w:val="0"/>
                      <w:divBdr>
                        <w:top w:val="none" w:sz="0" w:space="0" w:color="auto"/>
                        <w:left w:val="none" w:sz="0" w:space="0" w:color="auto"/>
                        <w:bottom w:val="none" w:sz="0" w:space="0" w:color="auto"/>
                        <w:right w:val="none" w:sz="0" w:space="0" w:color="auto"/>
                      </w:divBdr>
                      <w:divsChild>
                        <w:div w:id="694577974">
                          <w:marLeft w:val="0"/>
                          <w:marRight w:val="0"/>
                          <w:marTop w:val="0"/>
                          <w:marBottom w:val="0"/>
                          <w:divBdr>
                            <w:top w:val="none" w:sz="0" w:space="0" w:color="auto"/>
                            <w:left w:val="none" w:sz="0" w:space="0" w:color="auto"/>
                            <w:bottom w:val="none" w:sz="0" w:space="0" w:color="auto"/>
                            <w:right w:val="none" w:sz="0" w:space="0" w:color="auto"/>
                          </w:divBdr>
                          <w:divsChild>
                            <w:div w:id="157040645">
                              <w:marLeft w:val="0"/>
                              <w:marRight w:val="0"/>
                              <w:marTop w:val="0"/>
                              <w:marBottom w:val="0"/>
                              <w:divBdr>
                                <w:top w:val="none" w:sz="0" w:space="0" w:color="auto"/>
                                <w:left w:val="none" w:sz="0" w:space="0" w:color="auto"/>
                                <w:bottom w:val="none" w:sz="0" w:space="0" w:color="auto"/>
                                <w:right w:val="none" w:sz="0" w:space="0" w:color="auto"/>
                              </w:divBdr>
                              <w:divsChild>
                                <w:div w:id="17488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332016">
      <w:bodyDiv w:val="1"/>
      <w:marLeft w:val="0"/>
      <w:marRight w:val="0"/>
      <w:marTop w:val="0"/>
      <w:marBottom w:val="0"/>
      <w:divBdr>
        <w:top w:val="none" w:sz="0" w:space="0" w:color="auto"/>
        <w:left w:val="none" w:sz="0" w:space="0" w:color="auto"/>
        <w:bottom w:val="none" w:sz="0" w:space="0" w:color="auto"/>
        <w:right w:val="none" w:sz="0" w:space="0" w:color="auto"/>
      </w:divBdr>
      <w:divsChild>
        <w:div w:id="609167379">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1419136386">
                  <w:marLeft w:val="0"/>
                  <w:marRight w:val="0"/>
                  <w:marTop w:val="0"/>
                  <w:marBottom w:val="0"/>
                  <w:divBdr>
                    <w:top w:val="none" w:sz="0" w:space="0" w:color="auto"/>
                    <w:left w:val="none" w:sz="0" w:space="0" w:color="auto"/>
                    <w:bottom w:val="none" w:sz="0" w:space="0" w:color="auto"/>
                    <w:right w:val="none" w:sz="0" w:space="0" w:color="auto"/>
                  </w:divBdr>
                  <w:divsChild>
                    <w:div w:id="2040932534">
                      <w:marLeft w:val="0"/>
                      <w:marRight w:val="0"/>
                      <w:marTop w:val="0"/>
                      <w:marBottom w:val="0"/>
                      <w:divBdr>
                        <w:top w:val="none" w:sz="0" w:space="0" w:color="auto"/>
                        <w:left w:val="none" w:sz="0" w:space="0" w:color="auto"/>
                        <w:bottom w:val="none" w:sz="0" w:space="0" w:color="auto"/>
                        <w:right w:val="none" w:sz="0" w:space="0" w:color="auto"/>
                      </w:divBdr>
                      <w:divsChild>
                        <w:div w:id="259148421">
                          <w:marLeft w:val="0"/>
                          <w:marRight w:val="0"/>
                          <w:marTop w:val="0"/>
                          <w:marBottom w:val="0"/>
                          <w:divBdr>
                            <w:top w:val="none" w:sz="0" w:space="0" w:color="auto"/>
                            <w:left w:val="none" w:sz="0" w:space="0" w:color="auto"/>
                            <w:bottom w:val="none" w:sz="0" w:space="0" w:color="auto"/>
                            <w:right w:val="none" w:sz="0" w:space="0" w:color="auto"/>
                          </w:divBdr>
                          <w:divsChild>
                            <w:div w:id="144665604">
                              <w:marLeft w:val="0"/>
                              <w:marRight w:val="0"/>
                              <w:marTop w:val="0"/>
                              <w:marBottom w:val="0"/>
                              <w:divBdr>
                                <w:top w:val="none" w:sz="0" w:space="0" w:color="auto"/>
                                <w:left w:val="none" w:sz="0" w:space="0" w:color="auto"/>
                                <w:bottom w:val="none" w:sz="0" w:space="0" w:color="auto"/>
                                <w:right w:val="none" w:sz="0" w:space="0" w:color="auto"/>
                              </w:divBdr>
                              <w:divsChild>
                                <w:div w:id="147124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6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au/azure/api-management/import-and-publish" TargetMode="External"/><Relationship Id="rId13" Type="http://schemas.openxmlformats.org/officeDocument/2006/relationships/hyperlink" Target="https://app.pluralsight.com/library/courses/microsoft-azure-api-management-essentials/table-of-contents" TargetMode="External"/><Relationship Id="rId18" Type="http://schemas.openxmlformats.org/officeDocument/2006/relationships/hyperlink" Target="https://www.youtube.com/watch?v=VQ_rixthPCI" TargetMode="External"/><Relationship Id="rId26" Type="http://schemas.openxmlformats.org/officeDocument/2006/relationships/hyperlink" Target="https://ericflemingblog.wordpress.com/2017/01/26/getting-started-with-net-core-and-azure-queue-storage" TargetMode="External"/><Relationship Id="rId39" Type="http://schemas.openxmlformats.org/officeDocument/2006/relationships/hyperlink" Target="https://docs.microsoft.com/en-au/azure/sql-database/sql-database-aad-authentication-configure" TargetMode="External"/><Relationship Id="rId3" Type="http://schemas.openxmlformats.org/officeDocument/2006/relationships/settings" Target="settings.xml"/><Relationship Id="rId21" Type="http://schemas.openxmlformats.org/officeDocument/2006/relationships/hyperlink" Target="https://docs.microsoft.com/en-us/cli/azure/group/deployment?view=azure-cli-latest" TargetMode="External"/><Relationship Id="rId34" Type="http://schemas.openxmlformats.org/officeDocument/2006/relationships/hyperlink" Target="https://docs.microsoft.com/en-us/azure/azure-cache-for-redis/cache-web-app-howto" TargetMode="External"/><Relationship Id="rId42" Type="http://schemas.openxmlformats.org/officeDocument/2006/relationships/fontTable" Target="fontTable.xml"/><Relationship Id="rId7" Type="http://schemas.openxmlformats.org/officeDocument/2006/relationships/hyperlink" Target="https://github.com/Azure-Samples/dotnet-core-api" TargetMode="External"/><Relationship Id="rId12" Type="http://schemas.openxmlformats.org/officeDocument/2006/relationships/hyperlink" Target="https://docs.microsoft.com/en-au/azure/api-management/import-and-publish" TargetMode="External"/><Relationship Id="rId17" Type="http://schemas.openxmlformats.org/officeDocument/2006/relationships/hyperlink" Target="https://docs.microsoft.com/en-us/azure/azure-resource-manager/vs-azure-tools-resource-groups-deployment-projects-create-deploy" TargetMode="External"/><Relationship Id="rId25" Type="http://schemas.openxmlformats.org/officeDocument/2006/relationships/hyperlink" Target="https://docs.microsoft.com/en-gb/azure/storage/common/storage-quickstart-create-account?toc=%2Fazure%2Fstorage%2Fqueues%2Ftoc.json&amp;tabs=azure-portal" TargetMode="External"/><Relationship Id="rId33" Type="http://schemas.openxmlformats.org/officeDocument/2006/relationships/hyperlink" Target="https://docs.microsoft.com/en-au/azure/azure-cache-for-redis/" TargetMode="External"/><Relationship Id="rId38" Type="http://schemas.openxmlformats.org/officeDocument/2006/relationships/hyperlink" Target="https://docs.microsoft.com/en-au/azure/sql-database/sql-database-get-started-portal?WT.mc_id=gallery"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youtube.com/watch?v=myYTGsONrn0" TargetMode="External"/><Relationship Id="rId29" Type="http://schemas.openxmlformats.org/officeDocument/2006/relationships/hyperlink" Target="https://docs.microsoft.com/en-us/azure/service-bus-messaging/service-bus-authentication-and-authorization" TargetMode="External"/><Relationship Id="rId41" Type="http://schemas.openxmlformats.org/officeDocument/2006/relationships/hyperlink" Target="https://www.youtube.com/watch?v=-FAgc6a4XjU" TargetMode="External"/><Relationship Id="rId1" Type="http://schemas.openxmlformats.org/officeDocument/2006/relationships/numbering" Target="numbering.xml"/><Relationship Id="rId6" Type="http://schemas.openxmlformats.org/officeDocument/2006/relationships/hyperlink" Target="https://github.com/Azure-samples" TargetMode="External"/><Relationship Id="rId11" Type="http://schemas.openxmlformats.org/officeDocument/2006/relationships/hyperlink" Target="https://azure.microsoft.com/en-us/resources/videos/ignite-2018-expose-apis-with-peace-of-mind-when-using-azure-api-management/" TargetMode="External"/><Relationship Id="rId24" Type="http://schemas.openxmlformats.org/officeDocument/2006/relationships/hyperlink" Target="https://docs.microsoft.com/en-us/azure/storage/queues/storage-queues-introduction" TargetMode="External"/><Relationship Id="rId32" Type="http://schemas.openxmlformats.org/officeDocument/2006/relationships/hyperlink" Target="https://docs.microsoft.com/en-au/aspnet/core/security/app-secrets?view=aspnetcore-2.2&amp;tabs=windows" TargetMode="External"/><Relationship Id="rId37" Type="http://schemas.openxmlformats.org/officeDocument/2006/relationships/hyperlink" Target="https://docs.microsoft.com/en-us/azure/azure-cache-for-redis/cache-aspnet-session-state-provider" TargetMode="External"/><Relationship Id="rId40" Type="http://schemas.openxmlformats.org/officeDocument/2006/relationships/hyperlink" Target="https://docs.microsoft.com/en-au/azure/sql-database/sql-database-connect-query-ssms" TargetMode="External"/><Relationship Id="rId5" Type="http://schemas.openxmlformats.org/officeDocument/2006/relationships/hyperlink" Target="https://portal.azure.com" TargetMode="External"/><Relationship Id="rId15" Type="http://schemas.openxmlformats.org/officeDocument/2006/relationships/hyperlink" Target="https://docs.microsoft.com/en-us/azure/api-management/api-management-get-started-revise-api" TargetMode="External"/><Relationship Id="rId23" Type="http://schemas.openxmlformats.org/officeDocument/2006/relationships/hyperlink" Target="https://docs.microsoft.com/en-us/azure/storage/queues/storage-dotnet-how-to-use-queues" TargetMode="External"/><Relationship Id="rId28" Type="http://schemas.openxmlformats.org/officeDocument/2006/relationships/hyperlink" Target="https://docs.microsoft.com/en-us/azure/service-bus-messaging/service-bus-dotnet-get-started-with-queues" TargetMode="External"/><Relationship Id="rId36" Type="http://schemas.openxmlformats.org/officeDocument/2006/relationships/hyperlink" Target="https://docs.microsoft.com/en-us/azure/azure-cache-for-redis/cache-aspnet-session-state-provider" TargetMode="External"/><Relationship Id="rId10" Type="http://schemas.openxmlformats.org/officeDocument/2006/relationships/hyperlink" Target="https://azure.microsoft.com/en-us/resources/videos/azure-friday-introducing-new-azure-api-management-capabilities/" TargetMode="External"/><Relationship Id="rId19" Type="http://schemas.openxmlformats.org/officeDocument/2006/relationships/hyperlink" Target="https://www.youtube.com/watch?v=VQ_rixthPCI" TargetMode="External"/><Relationship Id="rId31" Type="http://schemas.openxmlformats.org/officeDocument/2006/relationships/hyperlink" Target="https://docs.microsoft.com/en-us/azure/key-vault/tutorial-net-create-vault-azure-web-app" TargetMode="External"/><Relationship Id="rId4" Type="http://schemas.openxmlformats.org/officeDocument/2006/relationships/webSettings" Target="webSettings.xml"/><Relationship Id="rId9" Type="http://schemas.openxmlformats.org/officeDocument/2006/relationships/hyperlink" Target="https://azure.microsoft.com/en-us/resources/videos/index/?services=api-management" TargetMode="External"/><Relationship Id="rId14" Type="http://schemas.openxmlformats.org/officeDocument/2006/relationships/hyperlink" Target="https://channel9.msdn.com/blogs/Cloud-and-Enterprise-Premium/Publish-and-Manage-APIs-with-Azure-API-Management" TargetMode="External"/><Relationship Id="rId22" Type="http://schemas.openxmlformats.org/officeDocument/2006/relationships/hyperlink" Target="https://docs.microsoft.com/en-us/azure/azure-resource-manager/resource-group-authoring-templates" TargetMode="External"/><Relationship Id="rId27" Type="http://schemas.openxmlformats.org/officeDocument/2006/relationships/hyperlink" Target="https://docs.microsoft.com/en-us/azure/storage/common/storage-use-emulator" TargetMode="External"/><Relationship Id="rId30" Type="http://schemas.openxmlformats.org/officeDocument/2006/relationships/hyperlink" Target="https://docs.microsoft.com/en-au/azure/key-vault/key-vault-get-started" TargetMode="External"/><Relationship Id="rId35" Type="http://schemas.openxmlformats.org/officeDocument/2006/relationships/hyperlink" Target="https://www.youtube.com/results?search_query=azure+redis+cach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F69E726C.dotm</Template>
  <TotalTime>1887</TotalTime>
  <Pages>8</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195</cp:revision>
  <dcterms:created xsi:type="dcterms:W3CDTF">2018-12-23T07:45:00Z</dcterms:created>
  <dcterms:modified xsi:type="dcterms:W3CDTF">2019-01-08T01:05:00Z</dcterms:modified>
</cp:coreProperties>
</file>